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4A" w:rsidRDefault="005F6F4A" w:rsidP="005F6F4A">
      <w:pPr>
        <w:jc w:val="center"/>
        <w:rPr>
          <w:b/>
          <w:sz w:val="32"/>
        </w:rPr>
      </w:pPr>
      <w:r w:rsidRPr="00A43935">
        <w:rPr>
          <w:b/>
          <w:sz w:val="32"/>
        </w:rPr>
        <w:t>Technische Universität Berlin</w:t>
      </w:r>
    </w:p>
    <w:p w:rsidR="00D12512" w:rsidRPr="00D12512" w:rsidRDefault="00D12512" w:rsidP="005F6F4A">
      <w:pPr>
        <w:jc w:val="center"/>
        <w:rPr>
          <w:sz w:val="28"/>
          <w:szCs w:val="28"/>
        </w:rPr>
      </w:pPr>
      <w:r w:rsidRPr="00D12512">
        <w:rPr>
          <w:sz w:val="28"/>
          <w:szCs w:val="28"/>
        </w:rPr>
        <w:t>Institut für Konstruktion, Mikro- und Medizintechnik</w:t>
      </w:r>
    </w:p>
    <w:p w:rsidR="005F6F4A" w:rsidRPr="00A43935" w:rsidRDefault="005F6F4A" w:rsidP="005F6F4A">
      <w:pPr>
        <w:jc w:val="center"/>
        <w:rPr>
          <w:sz w:val="28"/>
        </w:rPr>
      </w:pPr>
      <w:r w:rsidRPr="00A43935">
        <w:rPr>
          <w:sz w:val="28"/>
        </w:rPr>
        <w:t>Fachgebiet Methoden der Produktentwick</w:t>
      </w:r>
      <w:bookmarkStart w:id="0" w:name="_GoBack"/>
      <w:bookmarkEnd w:id="0"/>
      <w:r w:rsidRPr="00A43935">
        <w:rPr>
          <w:sz w:val="28"/>
        </w:rPr>
        <w:t>lung und Mechatronik</w:t>
      </w:r>
      <w:r w:rsidRPr="00A43935">
        <w:rPr>
          <w:sz w:val="28"/>
        </w:rPr>
        <w:br/>
      </w:r>
      <w:r w:rsidRPr="00A43935">
        <w:rPr>
          <w:i/>
          <w:sz w:val="28"/>
        </w:rPr>
        <w:t>Prof. Dr.-Ing. Dietmar Göhlich</w:t>
      </w:r>
    </w:p>
    <w:p w:rsidR="005F6F4A" w:rsidRPr="007D3616" w:rsidRDefault="005F6F4A" w:rsidP="005F6F4A">
      <w:pPr>
        <w:jc w:val="center"/>
        <w:rPr>
          <w:sz w:val="28"/>
        </w:rPr>
      </w:pPr>
    </w:p>
    <w:p w:rsidR="005F6F4A" w:rsidRDefault="005F6F4A" w:rsidP="005F6F4A">
      <w:pPr>
        <w:jc w:val="center"/>
        <w:rPr>
          <w:sz w:val="28"/>
        </w:rPr>
      </w:pPr>
    </w:p>
    <w:p w:rsidR="00717B9C" w:rsidRDefault="00717B9C" w:rsidP="005F6F4A">
      <w:pPr>
        <w:jc w:val="center"/>
        <w:rPr>
          <w:sz w:val="28"/>
        </w:rPr>
      </w:pPr>
    </w:p>
    <w:p w:rsidR="00717B9C" w:rsidRPr="00717B9C" w:rsidRDefault="00C63708" w:rsidP="00717B9C">
      <w:pPr>
        <w:pBdr>
          <w:bottom w:val="single" w:sz="4" w:space="1" w:color="auto"/>
        </w:pBdr>
        <w:jc w:val="center"/>
        <w:rPr>
          <w:b/>
          <w:sz w:val="36"/>
        </w:rPr>
      </w:pPr>
      <w:r>
        <w:rPr>
          <w:b/>
          <w:sz w:val="36"/>
        </w:rPr>
        <w:t>[</w:t>
      </w:r>
      <w:r w:rsidR="00717B9C" w:rsidRPr="00717B9C">
        <w:rPr>
          <w:b/>
          <w:sz w:val="36"/>
        </w:rPr>
        <w:t>Thema der Abschlussarbeit</w:t>
      </w:r>
      <w:r>
        <w:rPr>
          <w:b/>
          <w:sz w:val="36"/>
        </w:rPr>
        <w:t>]</w:t>
      </w:r>
    </w:p>
    <w:p w:rsidR="00717B9C" w:rsidRPr="007D3616" w:rsidRDefault="00717B9C" w:rsidP="005F6F4A">
      <w:pPr>
        <w:jc w:val="center"/>
        <w:rPr>
          <w:sz w:val="28"/>
        </w:rPr>
      </w:pPr>
    </w:p>
    <w:p w:rsidR="005F6F4A" w:rsidRPr="00717B9C" w:rsidRDefault="00C63708" w:rsidP="005F6F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 w:rsidR="00717B9C">
        <w:rPr>
          <w:b/>
          <w:sz w:val="28"/>
          <w:szCs w:val="28"/>
        </w:rPr>
        <w:t>ART DER ABSCHLUSSARBEIT</w:t>
      </w:r>
      <w:r>
        <w:rPr>
          <w:b/>
          <w:sz w:val="28"/>
          <w:szCs w:val="28"/>
        </w:rPr>
        <w:t>]</w:t>
      </w:r>
    </w:p>
    <w:p w:rsidR="00D12512" w:rsidRPr="00D12512" w:rsidRDefault="00D12512" w:rsidP="00D12512">
      <w:pPr>
        <w:jc w:val="center"/>
        <w:rPr>
          <w:sz w:val="28"/>
          <w:szCs w:val="28"/>
        </w:rPr>
      </w:pPr>
      <w:r w:rsidRPr="00D12512">
        <w:rPr>
          <w:sz w:val="28"/>
          <w:szCs w:val="28"/>
        </w:rPr>
        <w:t xml:space="preserve">Zur Erlangung des akademischen Grades </w:t>
      </w:r>
      <w:r w:rsidR="00C63708">
        <w:rPr>
          <w:sz w:val="28"/>
          <w:szCs w:val="28"/>
        </w:rPr>
        <w:t>[</w:t>
      </w:r>
      <w:r w:rsidRPr="00D12512">
        <w:rPr>
          <w:sz w:val="28"/>
          <w:szCs w:val="28"/>
        </w:rPr>
        <w:t>XY</w:t>
      </w:r>
      <w:r w:rsidR="00C63708">
        <w:rPr>
          <w:sz w:val="28"/>
          <w:szCs w:val="28"/>
        </w:rPr>
        <w:t>]</w:t>
      </w:r>
    </w:p>
    <w:p w:rsidR="00D12512" w:rsidRPr="00D12512" w:rsidRDefault="00D12512" w:rsidP="00D12512">
      <w:pPr>
        <w:jc w:val="center"/>
        <w:rPr>
          <w:sz w:val="28"/>
          <w:szCs w:val="28"/>
        </w:rPr>
      </w:pPr>
      <w:r w:rsidRPr="00D12512">
        <w:rPr>
          <w:sz w:val="28"/>
          <w:szCs w:val="28"/>
        </w:rPr>
        <w:t xml:space="preserve">Im Studiengang </w:t>
      </w:r>
      <w:r w:rsidR="00C63708">
        <w:rPr>
          <w:sz w:val="28"/>
          <w:szCs w:val="28"/>
        </w:rPr>
        <w:t>[</w:t>
      </w:r>
      <w:r w:rsidRPr="00D12512">
        <w:rPr>
          <w:sz w:val="28"/>
          <w:szCs w:val="28"/>
        </w:rPr>
        <w:t>XY</w:t>
      </w:r>
      <w:r w:rsidR="00C63708">
        <w:rPr>
          <w:sz w:val="28"/>
          <w:szCs w:val="28"/>
        </w:rPr>
        <w:t>]</w:t>
      </w:r>
    </w:p>
    <w:p w:rsidR="005F6F4A" w:rsidRPr="007D3616" w:rsidRDefault="005F6F4A" w:rsidP="005F6F4A">
      <w:pPr>
        <w:jc w:val="center"/>
      </w:pPr>
    </w:p>
    <w:p w:rsidR="005F6F4A" w:rsidRPr="007D3616" w:rsidRDefault="005F6F4A" w:rsidP="005F6F4A">
      <w:pPr>
        <w:jc w:val="center"/>
      </w:pPr>
    </w:p>
    <w:p w:rsidR="005F6F4A" w:rsidRPr="007D3616" w:rsidRDefault="005F6F4A" w:rsidP="005F6F4A">
      <w:pPr>
        <w:jc w:val="center"/>
        <w:rPr>
          <w:sz w:val="28"/>
        </w:rPr>
      </w:pPr>
    </w:p>
    <w:p w:rsidR="005F6F4A" w:rsidRPr="007D3616" w:rsidRDefault="005F6F4A" w:rsidP="005F6F4A">
      <w:pPr>
        <w:jc w:val="center"/>
        <w:rPr>
          <w:sz w:val="28"/>
        </w:rPr>
      </w:pPr>
    </w:p>
    <w:p w:rsidR="005F6F4A" w:rsidRPr="007D3616" w:rsidRDefault="005F6F4A" w:rsidP="005F6F4A">
      <w:pPr>
        <w:jc w:val="center"/>
        <w:rPr>
          <w:sz w:val="28"/>
        </w:rPr>
      </w:pPr>
      <w:r w:rsidRPr="007D3616">
        <w:rPr>
          <w:sz w:val="28"/>
        </w:rPr>
        <w:t>vor</w:t>
      </w:r>
      <w:r w:rsidR="00147DC3">
        <w:rPr>
          <w:sz w:val="28"/>
        </w:rPr>
        <w:t>ge</w:t>
      </w:r>
      <w:r w:rsidRPr="007D3616">
        <w:rPr>
          <w:sz w:val="28"/>
        </w:rPr>
        <w:t>legt durch</w:t>
      </w:r>
    </w:p>
    <w:p w:rsidR="005F6F4A" w:rsidRPr="00D12512" w:rsidRDefault="00C63708" w:rsidP="005F6F4A">
      <w:pPr>
        <w:jc w:val="center"/>
        <w:rPr>
          <w:b/>
          <w:sz w:val="28"/>
        </w:rPr>
      </w:pPr>
      <w:r>
        <w:rPr>
          <w:b/>
          <w:sz w:val="28"/>
        </w:rPr>
        <w:t>[</w:t>
      </w:r>
      <w:r w:rsidR="00A800F9" w:rsidRPr="00D12512">
        <w:rPr>
          <w:b/>
          <w:sz w:val="28"/>
        </w:rPr>
        <w:t>Vorname Name</w:t>
      </w:r>
      <w:r>
        <w:rPr>
          <w:b/>
          <w:sz w:val="28"/>
        </w:rPr>
        <w:t>]</w:t>
      </w:r>
    </w:p>
    <w:p w:rsidR="005F6F4A" w:rsidRPr="007D3616" w:rsidRDefault="005F6F4A" w:rsidP="005F6F4A">
      <w:pPr>
        <w:jc w:val="center"/>
        <w:rPr>
          <w:sz w:val="28"/>
        </w:rPr>
      </w:pPr>
      <w:r w:rsidRPr="007D3616">
        <w:rPr>
          <w:sz w:val="28"/>
        </w:rPr>
        <w:t xml:space="preserve">Matrikelnummer </w:t>
      </w:r>
      <w:r w:rsidR="00C63708">
        <w:rPr>
          <w:sz w:val="28"/>
        </w:rPr>
        <w:t>[</w:t>
      </w:r>
      <w:r w:rsidR="00A800F9">
        <w:rPr>
          <w:sz w:val="28"/>
        </w:rPr>
        <w:t>XXX XXX</w:t>
      </w:r>
      <w:r w:rsidR="00C63708">
        <w:rPr>
          <w:sz w:val="28"/>
        </w:rPr>
        <w:t>]</w:t>
      </w:r>
    </w:p>
    <w:p w:rsidR="005F6F4A" w:rsidRPr="007D3616" w:rsidRDefault="005F6F4A" w:rsidP="005F6F4A">
      <w:pPr>
        <w:jc w:val="center"/>
        <w:rPr>
          <w:sz w:val="28"/>
        </w:rPr>
      </w:pPr>
    </w:p>
    <w:p w:rsidR="005F6F4A" w:rsidRPr="007D3616" w:rsidRDefault="005F6F4A" w:rsidP="005F6F4A">
      <w:pPr>
        <w:jc w:val="center"/>
        <w:rPr>
          <w:sz w:val="28"/>
        </w:rPr>
      </w:pPr>
    </w:p>
    <w:p w:rsidR="005F6F4A" w:rsidRPr="00D12512" w:rsidRDefault="00C63708" w:rsidP="005F6F4A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="00D12512" w:rsidRPr="00D12512">
        <w:rPr>
          <w:sz w:val="28"/>
          <w:szCs w:val="28"/>
        </w:rPr>
        <w:t>DD.</w:t>
      </w:r>
      <w:r w:rsidR="00A800F9" w:rsidRPr="00D12512">
        <w:rPr>
          <w:sz w:val="28"/>
          <w:szCs w:val="28"/>
        </w:rPr>
        <w:t>MM.JJJJ</w:t>
      </w:r>
      <w:r>
        <w:rPr>
          <w:sz w:val="28"/>
          <w:szCs w:val="28"/>
        </w:rPr>
        <w:t>]</w:t>
      </w:r>
    </w:p>
    <w:p w:rsidR="005F6F4A" w:rsidRPr="007D3616" w:rsidRDefault="005F6F4A" w:rsidP="005F6F4A">
      <w:pPr>
        <w:jc w:val="center"/>
        <w:rPr>
          <w:sz w:val="28"/>
        </w:rPr>
      </w:pPr>
    </w:p>
    <w:p w:rsidR="005F6F4A" w:rsidRPr="007D3616" w:rsidRDefault="0055265B" w:rsidP="005F6F4A">
      <w:pPr>
        <w:jc w:val="center"/>
        <w:rPr>
          <w:sz w:val="28"/>
        </w:rPr>
      </w:pPr>
      <w:r>
        <w:rPr>
          <w:sz w:val="28"/>
        </w:rPr>
        <w:t xml:space="preserve">(Sperrvermerk bis </w:t>
      </w:r>
      <w:r w:rsidR="00C63708">
        <w:rPr>
          <w:sz w:val="28"/>
        </w:rPr>
        <w:t>[</w:t>
      </w:r>
      <w:r>
        <w:rPr>
          <w:sz w:val="28"/>
        </w:rPr>
        <w:t>TT.MM.JJJJ</w:t>
      </w:r>
      <w:r w:rsidR="00C63708">
        <w:rPr>
          <w:sz w:val="28"/>
        </w:rPr>
        <w:t>]</w:t>
      </w:r>
      <w:r>
        <w:rPr>
          <w:sz w:val="28"/>
        </w:rPr>
        <w:t>, falls vorhanden)</w:t>
      </w:r>
    </w:p>
    <w:p w:rsidR="005F6F4A" w:rsidRPr="007D3616" w:rsidRDefault="005F6F4A" w:rsidP="005F6F4A">
      <w:pPr>
        <w:rPr>
          <w:sz w:val="28"/>
        </w:rPr>
      </w:pPr>
    </w:p>
    <w:p w:rsidR="001F5C37" w:rsidRPr="00717B9C" w:rsidRDefault="00C63708" w:rsidP="00717B9C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commentRangeStart w:id="1"/>
      <w:r w:rsidR="00717B9C" w:rsidRPr="00717B9C">
        <w:rPr>
          <w:sz w:val="28"/>
          <w:szCs w:val="28"/>
        </w:rPr>
        <w:t>Betreuer</w:t>
      </w:r>
      <w:r w:rsidR="00D12512" w:rsidRPr="00717B9C">
        <w:rPr>
          <w:sz w:val="28"/>
          <w:szCs w:val="28"/>
        </w:rPr>
        <w:t>:</w:t>
      </w:r>
      <w:r w:rsidR="005F1512" w:rsidRPr="00717B9C">
        <w:rPr>
          <w:sz w:val="28"/>
          <w:szCs w:val="28"/>
        </w:rPr>
        <w:t xml:space="preserve"> </w:t>
      </w:r>
      <w:r w:rsidR="00717B9C" w:rsidRPr="00717B9C">
        <w:rPr>
          <w:sz w:val="28"/>
          <w:szCs w:val="28"/>
        </w:rPr>
        <w:t xml:space="preserve">Dipl.-Ing. bzw. </w:t>
      </w:r>
      <w:proofErr w:type="spellStart"/>
      <w:r w:rsidR="00717B9C" w:rsidRPr="00717B9C">
        <w:rPr>
          <w:sz w:val="28"/>
          <w:szCs w:val="28"/>
        </w:rPr>
        <w:t>M.Sc</w:t>
      </w:r>
      <w:proofErr w:type="spellEnd"/>
      <w:r w:rsidR="00717B9C" w:rsidRPr="00717B9C">
        <w:rPr>
          <w:sz w:val="28"/>
          <w:szCs w:val="28"/>
        </w:rPr>
        <w:t>.</w:t>
      </w:r>
      <w:commentRangeEnd w:id="1"/>
      <w:r w:rsidR="00717B9C" w:rsidRPr="00717B9C">
        <w:rPr>
          <w:rStyle w:val="Kommentarzeichen"/>
          <w:sz w:val="28"/>
          <w:szCs w:val="28"/>
        </w:rPr>
        <w:commentReference w:id="1"/>
      </w:r>
      <w:r>
        <w:rPr>
          <w:sz w:val="28"/>
          <w:szCs w:val="28"/>
        </w:rPr>
        <w:t>]</w:t>
      </w:r>
    </w:p>
    <w:sectPr w:rsidR="001F5C37" w:rsidRPr="00717B9C" w:rsidSect="00075830">
      <w:headerReference w:type="default" r:id="rId10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.hummel" w:date="2013-11-12T16:07:00Z" w:initials="j">
    <w:p w:rsidR="00717B9C" w:rsidRDefault="00717B9C">
      <w:pPr>
        <w:pStyle w:val="Kommentartext"/>
      </w:pPr>
      <w:r>
        <w:rPr>
          <w:rStyle w:val="Kommentarzeichen"/>
        </w:rPr>
        <w:annotationRef/>
      </w:r>
      <w:r>
        <w:t>Prof. Göhlich steht schon im Kopf- da reicht dann auch der Betreuer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2C" w:rsidRDefault="0075482C" w:rsidP="0004726D">
      <w:pPr>
        <w:pStyle w:val="TEXT"/>
      </w:pPr>
      <w:r>
        <w:separator/>
      </w:r>
    </w:p>
  </w:endnote>
  <w:endnote w:type="continuationSeparator" w:id="0">
    <w:p w:rsidR="0075482C" w:rsidRDefault="0075482C" w:rsidP="0004726D">
      <w:pPr>
        <w:pStyle w:val="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2C" w:rsidRDefault="0075482C" w:rsidP="0004726D">
      <w:pPr>
        <w:pStyle w:val="TEXT"/>
      </w:pPr>
      <w:r>
        <w:separator/>
      </w:r>
    </w:p>
  </w:footnote>
  <w:footnote w:type="continuationSeparator" w:id="0">
    <w:p w:rsidR="0075482C" w:rsidRDefault="0075482C" w:rsidP="0004726D">
      <w:pPr>
        <w:pStyle w:val="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2"/>
    </w:tblGrid>
    <w:tr w:rsidR="00FE74DF" w:rsidTr="00717B9C">
      <w:tc>
        <w:tcPr>
          <w:tcW w:w="9212" w:type="dxa"/>
          <w:tcBorders>
            <w:bottom w:val="nil"/>
          </w:tcBorders>
        </w:tcPr>
        <w:p w:rsidR="00FE74DF" w:rsidRDefault="005F1512" w:rsidP="00D35536">
          <w:pPr>
            <w:pStyle w:val="Kopfzeile"/>
            <w:jc w:val="right"/>
          </w:pPr>
          <w:r w:rsidRPr="005F151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1C81101" wp14:editId="03414376">
                <wp:simplePos x="0" y="0"/>
                <wp:positionH relativeFrom="margin">
                  <wp:posOffset>-423545</wp:posOffset>
                </wp:positionH>
                <wp:positionV relativeFrom="paragraph">
                  <wp:posOffset>26670</wp:posOffset>
                </wp:positionV>
                <wp:extent cx="714375" cy="542925"/>
                <wp:effectExtent l="0" t="0" r="0" b="0"/>
                <wp:wrapThrough wrapText="bothSides">
                  <wp:wrapPolygon edited="0">
                    <wp:start x="0" y="0"/>
                    <wp:lineTo x="0" y="20559"/>
                    <wp:lineTo x="20791" y="20559"/>
                    <wp:lineTo x="20791" y="0"/>
                    <wp:lineTo x="0" y="0"/>
                  </wp:wrapPolygon>
                </wp:wrapThrough>
                <wp:docPr id="263" name="Bild 1" descr="TU-rot_15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-rot_15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F1512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9C5AF26" wp14:editId="2FDD483C">
                <wp:simplePos x="0" y="0"/>
                <wp:positionH relativeFrom="margin">
                  <wp:posOffset>5300980</wp:posOffset>
                </wp:positionH>
                <wp:positionV relativeFrom="paragraph">
                  <wp:posOffset>26670</wp:posOffset>
                </wp:positionV>
                <wp:extent cx="1162050" cy="495300"/>
                <wp:effectExtent l="0" t="0" r="0" b="0"/>
                <wp:wrapThrough wrapText="bothSides">
                  <wp:wrapPolygon edited="0">
                    <wp:start x="0" y="0"/>
                    <wp:lineTo x="0" y="20506"/>
                    <wp:lineTo x="21188" y="20506"/>
                    <wp:lineTo x="21188" y="0"/>
                    <wp:lineTo x="0" y="0"/>
                  </wp:wrapPolygon>
                </wp:wrapThrough>
                <wp:docPr id="262" name="Bild 1" descr="D:\orga\Aussendarstellung\MPM\MPM-Logo\Finales Logo\gif\MPM-Logo_max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orga\Aussendarstellung\MPM\MPM-Logo\Finales Logo\gif\MPM-Logo_max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225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FE74DF" w:rsidRDefault="00FE74DF" w:rsidP="00586DF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DBF"/>
    <w:multiLevelType w:val="hybridMultilevel"/>
    <w:tmpl w:val="7C683C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5370C"/>
    <w:multiLevelType w:val="hybridMultilevel"/>
    <w:tmpl w:val="15049DB6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17AE2B1D"/>
    <w:multiLevelType w:val="hybridMultilevel"/>
    <w:tmpl w:val="836A1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F1CFF"/>
    <w:multiLevelType w:val="hybridMultilevel"/>
    <w:tmpl w:val="4E0A6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9720C"/>
    <w:multiLevelType w:val="hybridMultilevel"/>
    <w:tmpl w:val="E7BA5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C6366"/>
    <w:multiLevelType w:val="hybridMultilevel"/>
    <w:tmpl w:val="36001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E63AA8"/>
    <w:multiLevelType w:val="multilevel"/>
    <w:tmpl w:val="5B8A3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2"/>
      <w:numFmt w:val="decimal"/>
      <w:pStyle w:val="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26B11E16"/>
    <w:multiLevelType w:val="hybridMultilevel"/>
    <w:tmpl w:val="63BE0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366C9"/>
    <w:multiLevelType w:val="hybridMultilevel"/>
    <w:tmpl w:val="8BD85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F3448"/>
    <w:multiLevelType w:val="multilevel"/>
    <w:tmpl w:val="CF7C679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8E22F26"/>
    <w:multiLevelType w:val="hybridMultilevel"/>
    <w:tmpl w:val="E176EE98"/>
    <w:lvl w:ilvl="0" w:tplc="990AB788">
      <w:start w:val="1"/>
      <w:numFmt w:val="bullet"/>
      <w:pStyle w:val="Listenabsatz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ヒラギノ角ゴ Pro W3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ヒラギノ角ゴ Pro W3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ヒラギノ角ゴ Pro W3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D21187D"/>
    <w:multiLevelType w:val="hybridMultilevel"/>
    <w:tmpl w:val="6E16C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76256"/>
    <w:multiLevelType w:val="hybridMultilevel"/>
    <w:tmpl w:val="98B4B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73D2F"/>
    <w:multiLevelType w:val="hybridMultilevel"/>
    <w:tmpl w:val="182CB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E6CF7"/>
    <w:multiLevelType w:val="hybridMultilevel"/>
    <w:tmpl w:val="2D4C1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05EE6"/>
    <w:multiLevelType w:val="multilevel"/>
    <w:tmpl w:val="A280B014"/>
    <w:lvl w:ilvl="0">
      <w:start w:val="1"/>
      <w:numFmt w:val="upperLetter"/>
      <w:pStyle w:val="berschrift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berschrift2"/>
      <w:lvlText w:val="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berschrift3"/>
      <w:lvlText w:val="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pStyle w:val="berschrift4"/>
      <w:lvlText w:val="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pStyle w:val="berschrift5"/>
      <w:lvlText w:val="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11D641D"/>
    <w:multiLevelType w:val="hybridMultilevel"/>
    <w:tmpl w:val="E50A583A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>
    <w:nsid w:val="34CA7151"/>
    <w:multiLevelType w:val="hybridMultilevel"/>
    <w:tmpl w:val="23748A02"/>
    <w:lvl w:ilvl="0" w:tplc="06483C9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7E008F8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82E03D1A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96AE2E6A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EDA8CEEC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AE7EC664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6204946A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FDAA2E8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A9CCE2E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351C2F86"/>
    <w:multiLevelType w:val="hybridMultilevel"/>
    <w:tmpl w:val="E5347CB6"/>
    <w:lvl w:ilvl="0" w:tplc="AED8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8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644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E6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ED3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A87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8D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46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BC4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F2A1C"/>
    <w:multiLevelType w:val="hybridMultilevel"/>
    <w:tmpl w:val="62DAC486"/>
    <w:lvl w:ilvl="0" w:tplc="5A922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0C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64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ED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AC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C5F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E1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E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6E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E7ECD"/>
    <w:multiLevelType w:val="hybridMultilevel"/>
    <w:tmpl w:val="BAA03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A36AE"/>
    <w:multiLevelType w:val="hybridMultilevel"/>
    <w:tmpl w:val="D3D883C4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B567E3"/>
    <w:multiLevelType w:val="hybridMultilevel"/>
    <w:tmpl w:val="74BA6B52"/>
    <w:lvl w:ilvl="0" w:tplc="B060C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E99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2E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67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E88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FAB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64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05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F29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52399"/>
    <w:multiLevelType w:val="hybridMultilevel"/>
    <w:tmpl w:val="D250D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61D78"/>
    <w:multiLevelType w:val="multilevel"/>
    <w:tmpl w:val="98709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55C81E38"/>
    <w:multiLevelType w:val="hybridMultilevel"/>
    <w:tmpl w:val="C1E0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744632"/>
    <w:multiLevelType w:val="hybridMultilevel"/>
    <w:tmpl w:val="69BEF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C6B90"/>
    <w:multiLevelType w:val="hybridMultilevel"/>
    <w:tmpl w:val="7B0CF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15B49"/>
    <w:multiLevelType w:val="multilevel"/>
    <w:tmpl w:val="773E244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>
    <w:nsid w:val="6F352669"/>
    <w:multiLevelType w:val="hybridMultilevel"/>
    <w:tmpl w:val="86501896"/>
    <w:lvl w:ilvl="0" w:tplc="C610EE5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2E0BA8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4C4096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1A4D9D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318399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1363CE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1400BD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0D6D06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6B6E2C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6065BF"/>
    <w:multiLevelType w:val="hybridMultilevel"/>
    <w:tmpl w:val="24E02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201E2"/>
    <w:multiLevelType w:val="hybridMultilevel"/>
    <w:tmpl w:val="C8A01852"/>
    <w:lvl w:ilvl="0" w:tplc="923ED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04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7E47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44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84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98D0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5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22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CA11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E3D73"/>
    <w:multiLevelType w:val="multilevel"/>
    <w:tmpl w:val="82FEE3BC"/>
    <w:styleLink w:val="Formatvorlage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784D78B0"/>
    <w:multiLevelType w:val="hybridMultilevel"/>
    <w:tmpl w:val="88F6AE0A"/>
    <w:lvl w:ilvl="0" w:tplc="EECCB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27B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82A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4A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28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B2D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0E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23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81A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12CC4"/>
    <w:multiLevelType w:val="hybridMultilevel"/>
    <w:tmpl w:val="48CE8C4C"/>
    <w:lvl w:ilvl="0" w:tplc="CEB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E82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68B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C6E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E2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8AC4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218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54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ECA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B7300"/>
    <w:multiLevelType w:val="hybridMultilevel"/>
    <w:tmpl w:val="1460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147E4"/>
    <w:multiLevelType w:val="hybridMultilevel"/>
    <w:tmpl w:val="7C1478BE"/>
    <w:lvl w:ilvl="0" w:tplc="27902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85A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0D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2B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CD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C88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25F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081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168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242B66"/>
    <w:multiLevelType w:val="hybridMultilevel"/>
    <w:tmpl w:val="68B2E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F00AD"/>
    <w:multiLevelType w:val="hybridMultilevel"/>
    <w:tmpl w:val="47B66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32"/>
  </w:num>
  <w:num w:numId="5">
    <w:abstractNumId w:val="10"/>
  </w:num>
  <w:num w:numId="6">
    <w:abstractNumId w:val="28"/>
  </w:num>
  <w:num w:numId="7">
    <w:abstractNumId w:val="15"/>
  </w:num>
  <w:num w:numId="8">
    <w:abstractNumId w:val="21"/>
  </w:num>
  <w:num w:numId="9">
    <w:abstractNumId w:val="1"/>
  </w:num>
  <w:num w:numId="10">
    <w:abstractNumId w:val="33"/>
  </w:num>
  <w:num w:numId="11">
    <w:abstractNumId w:val="17"/>
  </w:num>
  <w:num w:numId="12">
    <w:abstractNumId w:val="29"/>
  </w:num>
  <w:num w:numId="13">
    <w:abstractNumId w:val="13"/>
  </w:num>
  <w:num w:numId="14">
    <w:abstractNumId w:val="19"/>
  </w:num>
  <w:num w:numId="15">
    <w:abstractNumId w:val="4"/>
  </w:num>
  <w:num w:numId="16">
    <w:abstractNumId w:val="7"/>
  </w:num>
  <w:num w:numId="17">
    <w:abstractNumId w:val="34"/>
  </w:num>
  <w:num w:numId="18">
    <w:abstractNumId w:val="12"/>
  </w:num>
  <w:num w:numId="19">
    <w:abstractNumId w:val="8"/>
  </w:num>
  <w:num w:numId="20">
    <w:abstractNumId w:val="22"/>
  </w:num>
  <w:num w:numId="21">
    <w:abstractNumId w:val="0"/>
  </w:num>
  <w:num w:numId="22">
    <w:abstractNumId w:val="31"/>
  </w:num>
  <w:num w:numId="23">
    <w:abstractNumId w:val="14"/>
  </w:num>
  <w:num w:numId="24">
    <w:abstractNumId w:val="3"/>
  </w:num>
  <w:num w:numId="25">
    <w:abstractNumId w:val="36"/>
  </w:num>
  <w:num w:numId="26">
    <w:abstractNumId w:val="11"/>
  </w:num>
  <w:num w:numId="27">
    <w:abstractNumId w:val="18"/>
  </w:num>
  <w:num w:numId="28">
    <w:abstractNumId w:val="38"/>
  </w:num>
  <w:num w:numId="29">
    <w:abstractNumId w:val="16"/>
  </w:num>
  <w:num w:numId="30">
    <w:abstractNumId w:val="26"/>
  </w:num>
  <w:num w:numId="31">
    <w:abstractNumId w:val="2"/>
  </w:num>
  <w:num w:numId="32">
    <w:abstractNumId w:val="20"/>
  </w:num>
  <w:num w:numId="33">
    <w:abstractNumId w:val="25"/>
  </w:num>
  <w:num w:numId="34">
    <w:abstractNumId w:val="35"/>
  </w:num>
  <w:num w:numId="35">
    <w:abstractNumId w:val="23"/>
  </w:num>
  <w:num w:numId="36">
    <w:abstractNumId w:val="27"/>
  </w:num>
  <w:num w:numId="37">
    <w:abstractNumId w:val="5"/>
  </w:num>
  <w:num w:numId="38">
    <w:abstractNumId w:val="30"/>
  </w:num>
  <w:num w:numId="39">
    <w:abstractNumId w:val="3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21"/>
    <w:rsid w:val="00000EB3"/>
    <w:rsid w:val="000039CC"/>
    <w:rsid w:val="00003E16"/>
    <w:rsid w:val="00004D8E"/>
    <w:rsid w:val="00006626"/>
    <w:rsid w:val="0000693E"/>
    <w:rsid w:val="000073D8"/>
    <w:rsid w:val="00007858"/>
    <w:rsid w:val="000115F7"/>
    <w:rsid w:val="0001414F"/>
    <w:rsid w:val="00014F40"/>
    <w:rsid w:val="000155D9"/>
    <w:rsid w:val="00015779"/>
    <w:rsid w:val="000174DB"/>
    <w:rsid w:val="00017689"/>
    <w:rsid w:val="00017B84"/>
    <w:rsid w:val="00017D5C"/>
    <w:rsid w:val="00020723"/>
    <w:rsid w:val="00021FA5"/>
    <w:rsid w:val="000221D0"/>
    <w:rsid w:val="0002281B"/>
    <w:rsid w:val="00022F5D"/>
    <w:rsid w:val="00023BCF"/>
    <w:rsid w:val="000259DE"/>
    <w:rsid w:val="00025D81"/>
    <w:rsid w:val="00025F10"/>
    <w:rsid w:val="00025F31"/>
    <w:rsid w:val="000261A8"/>
    <w:rsid w:val="00030A54"/>
    <w:rsid w:val="00030B5F"/>
    <w:rsid w:val="0003214D"/>
    <w:rsid w:val="000326C1"/>
    <w:rsid w:val="0003314D"/>
    <w:rsid w:val="000358FB"/>
    <w:rsid w:val="00036F27"/>
    <w:rsid w:val="00040CA6"/>
    <w:rsid w:val="00041A2C"/>
    <w:rsid w:val="0004394D"/>
    <w:rsid w:val="00044174"/>
    <w:rsid w:val="00044F12"/>
    <w:rsid w:val="00046072"/>
    <w:rsid w:val="0004726D"/>
    <w:rsid w:val="00052A36"/>
    <w:rsid w:val="000530D9"/>
    <w:rsid w:val="000537D0"/>
    <w:rsid w:val="00053853"/>
    <w:rsid w:val="00056036"/>
    <w:rsid w:val="0005604C"/>
    <w:rsid w:val="00057346"/>
    <w:rsid w:val="000635F1"/>
    <w:rsid w:val="00065616"/>
    <w:rsid w:val="0006601E"/>
    <w:rsid w:val="000720C4"/>
    <w:rsid w:val="000728E7"/>
    <w:rsid w:val="00073979"/>
    <w:rsid w:val="00074D05"/>
    <w:rsid w:val="000752AC"/>
    <w:rsid w:val="00075830"/>
    <w:rsid w:val="00075FCB"/>
    <w:rsid w:val="0007714A"/>
    <w:rsid w:val="00077D46"/>
    <w:rsid w:val="00080BAD"/>
    <w:rsid w:val="00082268"/>
    <w:rsid w:val="0008463C"/>
    <w:rsid w:val="0008568B"/>
    <w:rsid w:val="0008775A"/>
    <w:rsid w:val="00091FA7"/>
    <w:rsid w:val="00092AA5"/>
    <w:rsid w:val="0009494D"/>
    <w:rsid w:val="000975F0"/>
    <w:rsid w:val="000A0668"/>
    <w:rsid w:val="000A178A"/>
    <w:rsid w:val="000A2C1E"/>
    <w:rsid w:val="000A3604"/>
    <w:rsid w:val="000A4D4A"/>
    <w:rsid w:val="000A6962"/>
    <w:rsid w:val="000A7A5B"/>
    <w:rsid w:val="000A7FF3"/>
    <w:rsid w:val="000B1D9B"/>
    <w:rsid w:val="000B338B"/>
    <w:rsid w:val="000B3797"/>
    <w:rsid w:val="000B4ED8"/>
    <w:rsid w:val="000B4FB4"/>
    <w:rsid w:val="000B5CFB"/>
    <w:rsid w:val="000B7955"/>
    <w:rsid w:val="000B7A1B"/>
    <w:rsid w:val="000C0725"/>
    <w:rsid w:val="000C30E2"/>
    <w:rsid w:val="000D0ADF"/>
    <w:rsid w:val="000D0EBD"/>
    <w:rsid w:val="000D1005"/>
    <w:rsid w:val="000D13D6"/>
    <w:rsid w:val="000D237A"/>
    <w:rsid w:val="000D3484"/>
    <w:rsid w:val="000D5977"/>
    <w:rsid w:val="000D7703"/>
    <w:rsid w:val="000E2044"/>
    <w:rsid w:val="000E4016"/>
    <w:rsid w:val="000E5655"/>
    <w:rsid w:val="000E6DF4"/>
    <w:rsid w:val="000F1125"/>
    <w:rsid w:val="000F11F9"/>
    <w:rsid w:val="000F143D"/>
    <w:rsid w:val="000F1A35"/>
    <w:rsid w:val="000F1EA1"/>
    <w:rsid w:val="000F3629"/>
    <w:rsid w:val="000F4F71"/>
    <w:rsid w:val="00100351"/>
    <w:rsid w:val="00100D66"/>
    <w:rsid w:val="00103D6C"/>
    <w:rsid w:val="0010470E"/>
    <w:rsid w:val="001078E6"/>
    <w:rsid w:val="00107A82"/>
    <w:rsid w:val="001115A6"/>
    <w:rsid w:val="00111BA2"/>
    <w:rsid w:val="001120DB"/>
    <w:rsid w:val="00112C9E"/>
    <w:rsid w:val="00112F48"/>
    <w:rsid w:val="00113108"/>
    <w:rsid w:val="00113CAC"/>
    <w:rsid w:val="001145B6"/>
    <w:rsid w:val="001149FD"/>
    <w:rsid w:val="00115371"/>
    <w:rsid w:val="001170BE"/>
    <w:rsid w:val="001177F3"/>
    <w:rsid w:val="0011788B"/>
    <w:rsid w:val="00117C82"/>
    <w:rsid w:val="00117F99"/>
    <w:rsid w:val="00120019"/>
    <w:rsid w:val="001226F9"/>
    <w:rsid w:val="00123EFE"/>
    <w:rsid w:val="00124FD8"/>
    <w:rsid w:val="00127500"/>
    <w:rsid w:val="00127C93"/>
    <w:rsid w:val="001308D7"/>
    <w:rsid w:val="00130FC6"/>
    <w:rsid w:val="001317E0"/>
    <w:rsid w:val="00132B49"/>
    <w:rsid w:val="001334FF"/>
    <w:rsid w:val="00134378"/>
    <w:rsid w:val="00136021"/>
    <w:rsid w:val="00141603"/>
    <w:rsid w:val="00143A93"/>
    <w:rsid w:val="00144BA1"/>
    <w:rsid w:val="00145213"/>
    <w:rsid w:val="00147A02"/>
    <w:rsid w:val="00147A0F"/>
    <w:rsid w:val="00147DC3"/>
    <w:rsid w:val="00150681"/>
    <w:rsid w:val="00151468"/>
    <w:rsid w:val="00151606"/>
    <w:rsid w:val="00151801"/>
    <w:rsid w:val="00152620"/>
    <w:rsid w:val="00152833"/>
    <w:rsid w:val="00153964"/>
    <w:rsid w:val="00153A31"/>
    <w:rsid w:val="001559AE"/>
    <w:rsid w:val="00155BAB"/>
    <w:rsid w:val="00156ECA"/>
    <w:rsid w:val="00157E5A"/>
    <w:rsid w:val="001602FD"/>
    <w:rsid w:val="00162184"/>
    <w:rsid w:val="00164DDD"/>
    <w:rsid w:val="001651BA"/>
    <w:rsid w:val="00166E1C"/>
    <w:rsid w:val="00170A56"/>
    <w:rsid w:val="001736ED"/>
    <w:rsid w:val="00177B37"/>
    <w:rsid w:val="00177C91"/>
    <w:rsid w:val="00180968"/>
    <w:rsid w:val="00181131"/>
    <w:rsid w:val="00182C2E"/>
    <w:rsid w:val="00184DCF"/>
    <w:rsid w:val="0018552C"/>
    <w:rsid w:val="00185CE0"/>
    <w:rsid w:val="00186D22"/>
    <w:rsid w:val="00186D47"/>
    <w:rsid w:val="0018722C"/>
    <w:rsid w:val="00187DE9"/>
    <w:rsid w:val="001904DD"/>
    <w:rsid w:val="00190531"/>
    <w:rsid w:val="0019328A"/>
    <w:rsid w:val="00193AEC"/>
    <w:rsid w:val="00194721"/>
    <w:rsid w:val="001A12C4"/>
    <w:rsid w:val="001A3DE7"/>
    <w:rsid w:val="001A4EA9"/>
    <w:rsid w:val="001A71E3"/>
    <w:rsid w:val="001A7C1C"/>
    <w:rsid w:val="001B0905"/>
    <w:rsid w:val="001B41E3"/>
    <w:rsid w:val="001C0758"/>
    <w:rsid w:val="001C18E3"/>
    <w:rsid w:val="001C4415"/>
    <w:rsid w:val="001C5AFF"/>
    <w:rsid w:val="001C6169"/>
    <w:rsid w:val="001C7E0B"/>
    <w:rsid w:val="001C7E8A"/>
    <w:rsid w:val="001D079E"/>
    <w:rsid w:val="001D0BCB"/>
    <w:rsid w:val="001D4167"/>
    <w:rsid w:val="001D4B85"/>
    <w:rsid w:val="001D62C8"/>
    <w:rsid w:val="001D64CE"/>
    <w:rsid w:val="001D74BF"/>
    <w:rsid w:val="001D78F5"/>
    <w:rsid w:val="001E0AD5"/>
    <w:rsid w:val="001E2FC8"/>
    <w:rsid w:val="001E32B3"/>
    <w:rsid w:val="001E5411"/>
    <w:rsid w:val="001E61C1"/>
    <w:rsid w:val="001E688C"/>
    <w:rsid w:val="001E7928"/>
    <w:rsid w:val="001F10B1"/>
    <w:rsid w:val="001F118C"/>
    <w:rsid w:val="001F27E7"/>
    <w:rsid w:val="001F3E46"/>
    <w:rsid w:val="001F5C37"/>
    <w:rsid w:val="001F6EA1"/>
    <w:rsid w:val="001F7DC2"/>
    <w:rsid w:val="002013A6"/>
    <w:rsid w:val="00202AD0"/>
    <w:rsid w:val="00202C36"/>
    <w:rsid w:val="0020414B"/>
    <w:rsid w:val="002067C7"/>
    <w:rsid w:val="00211947"/>
    <w:rsid w:val="00212177"/>
    <w:rsid w:val="0021361F"/>
    <w:rsid w:val="00217463"/>
    <w:rsid w:val="00220553"/>
    <w:rsid w:val="00221E1E"/>
    <w:rsid w:val="00224138"/>
    <w:rsid w:val="002246FC"/>
    <w:rsid w:val="00224FFC"/>
    <w:rsid w:val="00230518"/>
    <w:rsid w:val="00242B3A"/>
    <w:rsid w:val="00244F08"/>
    <w:rsid w:val="0024528F"/>
    <w:rsid w:val="00245BA7"/>
    <w:rsid w:val="00245BB2"/>
    <w:rsid w:val="00245D0B"/>
    <w:rsid w:val="00245D18"/>
    <w:rsid w:val="0025090F"/>
    <w:rsid w:val="0025318A"/>
    <w:rsid w:val="002538BB"/>
    <w:rsid w:val="00256A83"/>
    <w:rsid w:val="0025706F"/>
    <w:rsid w:val="00260E4B"/>
    <w:rsid w:val="00260FE3"/>
    <w:rsid w:val="00261FB2"/>
    <w:rsid w:val="00263445"/>
    <w:rsid w:val="00263986"/>
    <w:rsid w:val="00264020"/>
    <w:rsid w:val="00264339"/>
    <w:rsid w:val="002665FA"/>
    <w:rsid w:val="00271161"/>
    <w:rsid w:val="00272A8F"/>
    <w:rsid w:val="0027410A"/>
    <w:rsid w:val="0027438B"/>
    <w:rsid w:val="002760A0"/>
    <w:rsid w:val="002767F1"/>
    <w:rsid w:val="0027760E"/>
    <w:rsid w:val="00280260"/>
    <w:rsid w:val="00280E1D"/>
    <w:rsid w:val="00282B16"/>
    <w:rsid w:val="00282B4F"/>
    <w:rsid w:val="0028320C"/>
    <w:rsid w:val="00284995"/>
    <w:rsid w:val="00284CA0"/>
    <w:rsid w:val="0028501C"/>
    <w:rsid w:val="00285256"/>
    <w:rsid w:val="00285A42"/>
    <w:rsid w:val="002874BC"/>
    <w:rsid w:val="002902A0"/>
    <w:rsid w:val="002924C9"/>
    <w:rsid w:val="002A032C"/>
    <w:rsid w:val="002A1210"/>
    <w:rsid w:val="002A1C3B"/>
    <w:rsid w:val="002A461C"/>
    <w:rsid w:val="002A4DAC"/>
    <w:rsid w:val="002A55FA"/>
    <w:rsid w:val="002A5E2C"/>
    <w:rsid w:val="002A62F5"/>
    <w:rsid w:val="002A78C4"/>
    <w:rsid w:val="002A7E36"/>
    <w:rsid w:val="002A7E5C"/>
    <w:rsid w:val="002B063E"/>
    <w:rsid w:val="002B0A3A"/>
    <w:rsid w:val="002B42C4"/>
    <w:rsid w:val="002B4AA3"/>
    <w:rsid w:val="002B5D69"/>
    <w:rsid w:val="002C04D1"/>
    <w:rsid w:val="002C08D0"/>
    <w:rsid w:val="002C254A"/>
    <w:rsid w:val="002C3421"/>
    <w:rsid w:val="002C411A"/>
    <w:rsid w:val="002C4AF7"/>
    <w:rsid w:val="002C5893"/>
    <w:rsid w:val="002C6D24"/>
    <w:rsid w:val="002C712E"/>
    <w:rsid w:val="002D0F2C"/>
    <w:rsid w:val="002D13A1"/>
    <w:rsid w:val="002D55F2"/>
    <w:rsid w:val="002E01B6"/>
    <w:rsid w:val="002E1247"/>
    <w:rsid w:val="002E3CC9"/>
    <w:rsid w:val="002E5167"/>
    <w:rsid w:val="002E5816"/>
    <w:rsid w:val="002E70B7"/>
    <w:rsid w:val="002E7ACD"/>
    <w:rsid w:val="002F2136"/>
    <w:rsid w:val="002F34F6"/>
    <w:rsid w:val="002F4122"/>
    <w:rsid w:val="002F6FA8"/>
    <w:rsid w:val="00301B5D"/>
    <w:rsid w:val="00302740"/>
    <w:rsid w:val="003031B8"/>
    <w:rsid w:val="003053E2"/>
    <w:rsid w:val="003067D0"/>
    <w:rsid w:val="00307FD2"/>
    <w:rsid w:val="00310B23"/>
    <w:rsid w:val="00312D95"/>
    <w:rsid w:val="00313012"/>
    <w:rsid w:val="00313A4C"/>
    <w:rsid w:val="00322553"/>
    <w:rsid w:val="003232E2"/>
    <w:rsid w:val="00325B26"/>
    <w:rsid w:val="0032635D"/>
    <w:rsid w:val="003268F1"/>
    <w:rsid w:val="0032765A"/>
    <w:rsid w:val="00327812"/>
    <w:rsid w:val="0033084D"/>
    <w:rsid w:val="0033110C"/>
    <w:rsid w:val="00332B7D"/>
    <w:rsid w:val="00333DB5"/>
    <w:rsid w:val="00335E92"/>
    <w:rsid w:val="00340BEA"/>
    <w:rsid w:val="003414BD"/>
    <w:rsid w:val="00341F36"/>
    <w:rsid w:val="00343806"/>
    <w:rsid w:val="0034388F"/>
    <w:rsid w:val="00343CE0"/>
    <w:rsid w:val="00344688"/>
    <w:rsid w:val="00344C74"/>
    <w:rsid w:val="00345449"/>
    <w:rsid w:val="003519DA"/>
    <w:rsid w:val="003525B1"/>
    <w:rsid w:val="003527A7"/>
    <w:rsid w:val="00354AE3"/>
    <w:rsid w:val="00356F2B"/>
    <w:rsid w:val="00356F5F"/>
    <w:rsid w:val="00357A0B"/>
    <w:rsid w:val="003609AA"/>
    <w:rsid w:val="0036282A"/>
    <w:rsid w:val="00364740"/>
    <w:rsid w:val="003659BF"/>
    <w:rsid w:val="00365B17"/>
    <w:rsid w:val="00366B67"/>
    <w:rsid w:val="003677C5"/>
    <w:rsid w:val="00370C91"/>
    <w:rsid w:val="0037129F"/>
    <w:rsid w:val="00371669"/>
    <w:rsid w:val="00373238"/>
    <w:rsid w:val="0037361E"/>
    <w:rsid w:val="003736FF"/>
    <w:rsid w:val="003810E9"/>
    <w:rsid w:val="00382B76"/>
    <w:rsid w:val="00383611"/>
    <w:rsid w:val="0038609C"/>
    <w:rsid w:val="00386496"/>
    <w:rsid w:val="00386D60"/>
    <w:rsid w:val="00387034"/>
    <w:rsid w:val="003876A9"/>
    <w:rsid w:val="00391122"/>
    <w:rsid w:val="003916AD"/>
    <w:rsid w:val="00392DD9"/>
    <w:rsid w:val="00393C17"/>
    <w:rsid w:val="003952D6"/>
    <w:rsid w:val="00395753"/>
    <w:rsid w:val="00396763"/>
    <w:rsid w:val="00396AB9"/>
    <w:rsid w:val="003A0F46"/>
    <w:rsid w:val="003A2B0E"/>
    <w:rsid w:val="003A3D32"/>
    <w:rsid w:val="003A422B"/>
    <w:rsid w:val="003A4498"/>
    <w:rsid w:val="003A4DF4"/>
    <w:rsid w:val="003A5CEE"/>
    <w:rsid w:val="003A79A0"/>
    <w:rsid w:val="003A79DE"/>
    <w:rsid w:val="003B1FD8"/>
    <w:rsid w:val="003B6CC1"/>
    <w:rsid w:val="003B7974"/>
    <w:rsid w:val="003B7C30"/>
    <w:rsid w:val="003C050E"/>
    <w:rsid w:val="003C10B1"/>
    <w:rsid w:val="003C3C49"/>
    <w:rsid w:val="003C449B"/>
    <w:rsid w:val="003C51C9"/>
    <w:rsid w:val="003C568A"/>
    <w:rsid w:val="003C5D99"/>
    <w:rsid w:val="003D0DC7"/>
    <w:rsid w:val="003D28C3"/>
    <w:rsid w:val="003D3EF5"/>
    <w:rsid w:val="003D51E5"/>
    <w:rsid w:val="003D59E2"/>
    <w:rsid w:val="003D6641"/>
    <w:rsid w:val="003D7504"/>
    <w:rsid w:val="003E0509"/>
    <w:rsid w:val="003E4AF9"/>
    <w:rsid w:val="003E4BAA"/>
    <w:rsid w:val="003E4F4E"/>
    <w:rsid w:val="003E4FF8"/>
    <w:rsid w:val="003E5FD0"/>
    <w:rsid w:val="003E62C8"/>
    <w:rsid w:val="003E6C05"/>
    <w:rsid w:val="003E7054"/>
    <w:rsid w:val="003E74CD"/>
    <w:rsid w:val="003E7C76"/>
    <w:rsid w:val="003F1B7D"/>
    <w:rsid w:val="003F2548"/>
    <w:rsid w:val="003F3656"/>
    <w:rsid w:val="003F37A7"/>
    <w:rsid w:val="003F40E5"/>
    <w:rsid w:val="003F54FA"/>
    <w:rsid w:val="003F6664"/>
    <w:rsid w:val="0040123B"/>
    <w:rsid w:val="004026B0"/>
    <w:rsid w:val="004043A3"/>
    <w:rsid w:val="00404588"/>
    <w:rsid w:val="0040611F"/>
    <w:rsid w:val="0040676B"/>
    <w:rsid w:val="00406CBD"/>
    <w:rsid w:val="00407ED2"/>
    <w:rsid w:val="004112AE"/>
    <w:rsid w:val="00412D8E"/>
    <w:rsid w:val="00414377"/>
    <w:rsid w:val="0041588D"/>
    <w:rsid w:val="00415D95"/>
    <w:rsid w:val="0041684C"/>
    <w:rsid w:val="00417221"/>
    <w:rsid w:val="00417E4C"/>
    <w:rsid w:val="00420116"/>
    <w:rsid w:val="004214CD"/>
    <w:rsid w:val="00422B36"/>
    <w:rsid w:val="0042362B"/>
    <w:rsid w:val="0042402C"/>
    <w:rsid w:val="004305F5"/>
    <w:rsid w:val="00435CD1"/>
    <w:rsid w:val="0043609A"/>
    <w:rsid w:val="00436330"/>
    <w:rsid w:val="004374C5"/>
    <w:rsid w:val="00441AA5"/>
    <w:rsid w:val="00443324"/>
    <w:rsid w:val="004439B4"/>
    <w:rsid w:val="004450F3"/>
    <w:rsid w:val="00445E06"/>
    <w:rsid w:val="00446B34"/>
    <w:rsid w:val="00446E16"/>
    <w:rsid w:val="00447153"/>
    <w:rsid w:val="00451330"/>
    <w:rsid w:val="00451C97"/>
    <w:rsid w:val="00452166"/>
    <w:rsid w:val="00456407"/>
    <w:rsid w:val="00456460"/>
    <w:rsid w:val="00456A0E"/>
    <w:rsid w:val="00456B11"/>
    <w:rsid w:val="00460F89"/>
    <w:rsid w:val="004627B1"/>
    <w:rsid w:val="00464814"/>
    <w:rsid w:val="0046570E"/>
    <w:rsid w:val="00465760"/>
    <w:rsid w:val="00465788"/>
    <w:rsid w:val="00474BBF"/>
    <w:rsid w:val="004757FF"/>
    <w:rsid w:val="00476E50"/>
    <w:rsid w:val="00477328"/>
    <w:rsid w:val="004807AC"/>
    <w:rsid w:val="004811D0"/>
    <w:rsid w:val="0048166E"/>
    <w:rsid w:val="00481E4A"/>
    <w:rsid w:val="00482601"/>
    <w:rsid w:val="00484EF9"/>
    <w:rsid w:val="00485DD1"/>
    <w:rsid w:val="00487019"/>
    <w:rsid w:val="004870A0"/>
    <w:rsid w:val="004875A1"/>
    <w:rsid w:val="004903BD"/>
    <w:rsid w:val="004906BB"/>
    <w:rsid w:val="00490E1C"/>
    <w:rsid w:val="00493D6E"/>
    <w:rsid w:val="0049537B"/>
    <w:rsid w:val="00497DC6"/>
    <w:rsid w:val="004A03B3"/>
    <w:rsid w:val="004A2B78"/>
    <w:rsid w:val="004A66C7"/>
    <w:rsid w:val="004A69E6"/>
    <w:rsid w:val="004B063B"/>
    <w:rsid w:val="004B27FC"/>
    <w:rsid w:val="004B2CCC"/>
    <w:rsid w:val="004B3290"/>
    <w:rsid w:val="004B3483"/>
    <w:rsid w:val="004B663E"/>
    <w:rsid w:val="004C03E6"/>
    <w:rsid w:val="004C16DD"/>
    <w:rsid w:val="004C210A"/>
    <w:rsid w:val="004C47AB"/>
    <w:rsid w:val="004C4F94"/>
    <w:rsid w:val="004C52C4"/>
    <w:rsid w:val="004C7A76"/>
    <w:rsid w:val="004D0A3C"/>
    <w:rsid w:val="004D1347"/>
    <w:rsid w:val="004D463B"/>
    <w:rsid w:val="004E1970"/>
    <w:rsid w:val="004E1B05"/>
    <w:rsid w:val="004E22CD"/>
    <w:rsid w:val="004E3C91"/>
    <w:rsid w:val="004E53AE"/>
    <w:rsid w:val="004F0A13"/>
    <w:rsid w:val="004F2320"/>
    <w:rsid w:val="004F43E0"/>
    <w:rsid w:val="004F4AC3"/>
    <w:rsid w:val="004F7525"/>
    <w:rsid w:val="004F75F4"/>
    <w:rsid w:val="00500175"/>
    <w:rsid w:val="00500554"/>
    <w:rsid w:val="005011E3"/>
    <w:rsid w:val="00502CCC"/>
    <w:rsid w:val="00506343"/>
    <w:rsid w:val="00506BE1"/>
    <w:rsid w:val="00507552"/>
    <w:rsid w:val="005122BE"/>
    <w:rsid w:val="00513BA4"/>
    <w:rsid w:val="00513FBD"/>
    <w:rsid w:val="0052069E"/>
    <w:rsid w:val="005230C2"/>
    <w:rsid w:val="00523341"/>
    <w:rsid w:val="0052799E"/>
    <w:rsid w:val="0053134B"/>
    <w:rsid w:val="00532DAE"/>
    <w:rsid w:val="005333FC"/>
    <w:rsid w:val="005343B1"/>
    <w:rsid w:val="00544225"/>
    <w:rsid w:val="00544420"/>
    <w:rsid w:val="00544F70"/>
    <w:rsid w:val="0054567A"/>
    <w:rsid w:val="00546AC0"/>
    <w:rsid w:val="005507C0"/>
    <w:rsid w:val="0055147F"/>
    <w:rsid w:val="00552573"/>
    <w:rsid w:val="0055265B"/>
    <w:rsid w:val="00560081"/>
    <w:rsid w:val="0056144A"/>
    <w:rsid w:val="00563AD0"/>
    <w:rsid w:val="00564D78"/>
    <w:rsid w:val="00566775"/>
    <w:rsid w:val="00567C03"/>
    <w:rsid w:val="0057168D"/>
    <w:rsid w:val="00572782"/>
    <w:rsid w:val="00575394"/>
    <w:rsid w:val="005765D6"/>
    <w:rsid w:val="005772EC"/>
    <w:rsid w:val="00586DF3"/>
    <w:rsid w:val="00590303"/>
    <w:rsid w:val="00591168"/>
    <w:rsid w:val="0059178D"/>
    <w:rsid w:val="00591D1D"/>
    <w:rsid w:val="00593878"/>
    <w:rsid w:val="0059397E"/>
    <w:rsid w:val="00593AC1"/>
    <w:rsid w:val="005A06FA"/>
    <w:rsid w:val="005A07E1"/>
    <w:rsid w:val="005A1651"/>
    <w:rsid w:val="005A1AC4"/>
    <w:rsid w:val="005A5850"/>
    <w:rsid w:val="005A6CA7"/>
    <w:rsid w:val="005B0D74"/>
    <w:rsid w:val="005B25F7"/>
    <w:rsid w:val="005B49EB"/>
    <w:rsid w:val="005B4DBC"/>
    <w:rsid w:val="005B623A"/>
    <w:rsid w:val="005B6458"/>
    <w:rsid w:val="005B6EBA"/>
    <w:rsid w:val="005B7653"/>
    <w:rsid w:val="005C13EE"/>
    <w:rsid w:val="005C15E9"/>
    <w:rsid w:val="005C1744"/>
    <w:rsid w:val="005C2697"/>
    <w:rsid w:val="005C27C5"/>
    <w:rsid w:val="005C377E"/>
    <w:rsid w:val="005C5877"/>
    <w:rsid w:val="005C63E3"/>
    <w:rsid w:val="005C6CE8"/>
    <w:rsid w:val="005C7504"/>
    <w:rsid w:val="005D017F"/>
    <w:rsid w:val="005D0519"/>
    <w:rsid w:val="005D1CC1"/>
    <w:rsid w:val="005D25AE"/>
    <w:rsid w:val="005D2822"/>
    <w:rsid w:val="005D3B54"/>
    <w:rsid w:val="005D5768"/>
    <w:rsid w:val="005D6BE5"/>
    <w:rsid w:val="005E16E4"/>
    <w:rsid w:val="005E18CA"/>
    <w:rsid w:val="005E284B"/>
    <w:rsid w:val="005E4325"/>
    <w:rsid w:val="005E554A"/>
    <w:rsid w:val="005E67FD"/>
    <w:rsid w:val="005E799C"/>
    <w:rsid w:val="005E79BE"/>
    <w:rsid w:val="005F07C0"/>
    <w:rsid w:val="005F07D9"/>
    <w:rsid w:val="005F1512"/>
    <w:rsid w:val="005F4DF2"/>
    <w:rsid w:val="005F63B9"/>
    <w:rsid w:val="005F64C6"/>
    <w:rsid w:val="005F6F4A"/>
    <w:rsid w:val="005F7FD9"/>
    <w:rsid w:val="00601BBC"/>
    <w:rsid w:val="00601E30"/>
    <w:rsid w:val="0060342F"/>
    <w:rsid w:val="0060343C"/>
    <w:rsid w:val="00604EA3"/>
    <w:rsid w:val="00604F7F"/>
    <w:rsid w:val="00605369"/>
    <w:rsid w:val="00605F24"/>
    <w:rsid w:val="006074FE"/>
    <w:rsid w:val="00607527"/>
    <w:rsid w:val="0060759D"/>
    <w:rsid w:val="00610560"/>
    <w:rsid w:val="00610672"/>
    <w:rsid w:val="00610918"/>
    <w:rsid w:val="006118E4"/>
    <w:rsid w:val="00611D6D"/>
    <w:rsid w:val="006133B7"/>
    <w:rsid w:val="00613D4E"/>
    <w:rsid w:val="00615BB7"/>
    <w:rsid w:val="006216F0"/>
    <w:rsid w:val="0062238C"/>
    <w:rsid w:val="0062314D"/>
    <w:rsid w:val="00623EAF"/>
    <w:rsid w:val="00624E21"/>
    <w:rsid w:val="006253BE"/>
    <w:rsid w:val="006254F0"/>
    <w:rsid w:val="00625B0D"/>
    <w:rsid w:val="006320B0"/>
    <w:rsid w:val="00632D4B"/>
    <w:rsid w:val="00633111"/>
    <w:rsid w:val="0063369F"/>
    <w:rsid w:val="00634D4C"/>
    <w:rsid w:val="00634E06"/>
    <w:rsid w:val="0064319D"/>
    <w:rsid w:val="00643A7E"/>
    <w:rsid w:val="00644E4F"/>
    <w:rsid w:val="00645DE6"/>
    <w:rsid w:val="0064668F"/>
    <w:rsid w:val="0065118C"/>
    <w:rsid w:val="00652B83"/>
    <w:rsid w:val="00653925"/>
    <w:rsid w:val="00655146"/>
    <w:rsid w:val="006558B5"/>
    <w:rsid w:val="006568D9"/>
    <w:rsid w:val="00657273"/>
    <w:rsid w:val="00662557"/>
    <w:rsid w:val="006640F9"/>
    <w:rsid w:val="006663E0"/>
    <w:rsid w:val="00670432"/>
    <w:rsid w:val="00671726"/>
    <w:rsid w:val="006718CE"/>
    <w:rsid w:val="006719B6"/>
    <w:rsid w:val="006723CA"/>
    <w:rsid w:val="0067255C"/>
    <w:rsid w:val="00673D5C"/>
    <w:rsid w:val="00674923"/>
    <w:rsid w:val="00675C53"/>
    <w:rsid w:val="00680C9E"/>
    <w:rsid w:val="00681A5D"/>
    <w:rsid w:val="006852FE"/>
    <w:rsid w:val="006861A5"/>
    <w:rsid w:val="006869F5"/>
    <w:rsid w:val="006872E5"/>
    <w:rsid w:val="00695809"/>
    <w:rsid w:val="006A2853"/>
    <w:rsid w:val="006A33F5"/>
    <w:rsid w:val="006A3A19"/>
    <w:rsid w:val="006A64E9"/>
    <w:rsid w:val="006A721E"/>
    <w:rsid w:val="006A7C64"/>
    <w:rsid w:val="006B04DE"/>
    <w:rsid w:val="006B070E"/>
    <w:rsid w:val="006B269C"/>
    <w:rsid w:val="006B3C07"/>
    <w:rsid w:val="006B551D"/>
    <w:rsid w:val="006B65B6"/>
    <w:rsid w:val="006C1378"/>
    <w:rsid w:val="006C1DED"/>
    <w:rsid w:val="006C1EFF"/>
    <w:rsid w:val="006C1FE4"/>
    <w:rsid w:val="006C279F"/>
    <w:rsid w:val="006C2962"/>
    <w:rsid w:val="006C2DC7"/>
    <w:rsid w:val="006C2F10"/>
    <w:rsid w:val="006C4DDA"/>
    <w:rsid w:val="006C6001"/>
    <w:rsid w:val="006D0A41"/>
    <w:rsid w:val="006D0FB9"/>
    <w:rsid w:val="006D1209"/>
    <w:rsid w:val="006D344F"/>
    <w:rsid w:val="006D3EA0"/>
    <w:rsid w:val="006D692B"/>
    <w:rsid w:val="006E02D0"/>
    <w:rsid w:val="006E31F7"/>
    <w:rsid w:val="006E5FB3"/>
    <w:rsid w:val="006E746C"/>
    <w:rsid w:val="006F0B60"/>
    <w:rsid w:val="006F1D9F"/>
    <w:rsid w:val="006F2AD7"/>
    <w:rsid w:val="006F313A"/>
    <w:rsid w:val="006F63CE"/>
    <w:rsid w:val="006F68AB"/>
    <w:rsid w:val="006F6FA1"/>
    <w:rsid w:val="006F77FE"/>
    <w:rsid w:val="0070156E"/>
    <w:rsid w:val="00703660"/>
    <w:rsid w:val="007043E8"/>
    <w:rsid w:val="00706A90"/>
    <w:rsid w:val="007104DF"/>
    <w:rsid w:val="0071199E"/>
    <w:rsid w:val="00714FDB"/>
    <w:rsid w:val="00717857"/>
    <w:rsid w:val="00717A03"/>
    <w:rsid w:val="00717B9C"/>
    <w:rsid w:val="007202F9"/>
    <w:rsid w:val="0072099C"/>
    <w:rsid w:val="00722423"/>
    <w:rsid w:val="007249BA"/>
    <w:rsid w:val="007263CC"/>
    <w:rsid w:val="0072740D"/>
    <w:rsid w:val="0072740F"/>
    <w:rsid w:val="0072745C"/>
    <w:rsid w:val="00733588"/>
    <w:rsid w:val="00733C35"/>
    <w:rsid w:val="00735568"/>
    <w:rsid w:val="00735BA7"/>
    <w:rsid w:val="007364D9"/>
    <w:rsid w:val="00736994"/>
    <w:rsid w:val="007372ED"/>
    <w:rsid w:val="00737D04"/>
    <w:rsid w:val="0074195D"/>
    <w:rsid w:val="00745B94"/>
    <w:rsid w:val="007476F6"/>
    <w:rsid w:val="00751283"/>
    <w:rsid w:val="00752BA1"/>
    <w:rsid w:val="00753A46"/>
    <w:rsid w:val="0075482C"/>
    <w:rsid w:val="007558B9"/>
    <w:rsid w:val="00762308"/>
    <w:rsid w:val="007626D6"/>
    <w:rsid w:val="007636D7"/>
    <w:rsid w:val="007644E2"/>
    <w:rsid w:val="00765959"/>
    <w:rsid w:val="00771AAE"/>
    <w:rsid w:val="00773777"/>
    <w:rsid w:val="00773EF5"/>
    <w:rsid w:val="00774EFC"/>
    <w:rsid w:val="007755C0"/>
    <w:rsid w:val="0077598D"/>
    <w:rsid w:val="00776322"/>
    <w:rsid w:val="00776D12"/>
    <w:rsid w:val="007771FD"/>
    <w:rsid w:val="0078009A"/>
    <w:rsid w:val="00780998"/>
    <w:rsid w:val="00781DBA"/>
    <w:rsid w:val="00782FA3"/>
    <w:rsid w:val="00784B42"/>
    <w:rsid w:val="00784DC5"/>
    <w:rsid w:val="00785406"/>
    <w:rsid w:val="007859BF"/>
    <w:rsid w:val="00785C85"/>
    <w:rsid w:val="007866D1"/>
    <w:rsid w:val="00786ABE"/>
    <w:rsid w:val="0078728F"/>
    <w:rsid w:val="00792777"/>
    <w:rsid w:val="0079310F"/>
    <w:rsid w:val="00793407"/>
    <w:rsid w:val="00793CFC"/>
    <w:rsid w:val="007972EC"/>
    <w:rsid w:val="007A0AD5"/>
    <w:rsid w:val="007A0D15"/>
    <w:rsid w:val="007A1615"/>
    <w:rsid w:val="007A1E60"/>
    <w:rsid w:val="007A3DC4"/>
    <w:rsid w:val="007A487E"/>
    <w:rsid w:val="007A4E61"/>
    <w:rsid w:val="007A58BF"/>
    <w:rsid w:val="007A62DC"/>
    <w:rsid w:val="007A65D8"/>
    <w:rsid w:val="007A705D"/>
    <w:rsid w:val="007A7227"/>
    <w:rsid w:val="007A7DD6"/>
    <w:rsid w:val="007B188F"/>
    <w:rsid w:val="007B2CFC"/>
    <w:rsid w:val="007B3CC4"/>
    <w:rsid w:val="007B71D3"/>
    <w:rsid w:val="007B7C5B"/>
    <w:rsid w:val="007C161E"/>
    <w:rsid w:val="007C183D"/>
    <w:rsid w:val="007C34C4"/>
    <w:rsid w:val="007C5B97"/>
    <w:rsid w:val="007D131F"/>
    <w:rsid w:val="007D23F6"/>
    <w:rsid w:val="007D2FCC"/>
    <w:rsid w:val="007D4281"/>
    <w:rsid w:val="007D42F1"/>
    <w:rsid w:val="007D5846"/>
    <w:rsid w:val="007D5D46"/>
    <w:rsid w:val="007E0B05"/>
    <w:rsid w:val="007E1637"/>
    <w:rsid w:val="007E32E5"/>
    <w:rsid w:val="007E3416"/>
    <w:rsid w:val="007E5D6B"/>
    <w:rsid w:val="007E7620"/>
    <w:rsid w:val="007F066E"/>
    <w:rsid w:val="007F0724"/>
    <w:rsid w:val="007F0974"/>
    <w:rsid w:val="007F284F"/>
    <w:rsid w:val="007F4748"/>
    <w:rsid w:val="007F5889"/>
    <w:rsid w:val="00800F77"/>
    <w:rsid w:val="00803EF2"/>
    <w:rsid w:val="0080762E"/>
    <w:rsid w:val="00811AA7"/>
    <w:rsid w:val="00813314"/>
    <w:rsid w:val="00813916"/>
    <w:rsid w:val="00814336"/>
    <w:rsid w:val="008145A3"/>
    <w:rsid w:val="0081547E"/>
    <w:rsid w:val="00815FDD"/>
    <w:rsid w:val="00822FEC"/>
    <w:rsid w:val="008254F8"/>
    <w:rsid w:val="008258B1"/>
    <w:rsid w:val="008259A2"/>
    <w:rsid w:val="00825ABC"/>
    <w:rsid w:val="00827EC9"/>
    <w:rsid w:val="00830957"/>
    <w:rsid w:val="00830C62"/>
    <w:rsid w:val="0083203F"/>
    <w:rsid w:val="00832B95"/>
    <w:rsid w:val="008332A9"/>
    <w:rsid w:val="00833C08"/>
    <w:rsid w:val="00835105"/>
    <w:rsid w:val="008403AA"/>
    <w:rsid w:val="00841D04"/>
    <w:rsid w:val="00844536"/>
    <w:rsid w:val="008473C2"/>
    <w:rsid w:val="00847E86"/>
    <w:rsid w:val="0085024D"/>
    <w:rsid w:val="008502AE"/>
    <w:rsid w:val="0085241B"/>
    <w:rsid w:val="00852DFC"/>
    <w:rsid w:val="00853FD8"/>
    <w:rsid w:val="008567D4"/>
    <w:rsid w:val="00856DF8"/>
    <w:rsid w:val="008603D0"/>
    <w:rsid w:val="00863C3D"/>
    <w:rsid w:val="00867132"/>
    <w:rsid w:val="0086747B"/>
    <w:rsid w:val="008703B0"/>
    <w:rsid w:val="008706F6"/>
    <w:rsid w:val="008709C4"/>
    <w:rsid w:val="00875D27"/>
    <w:rsid w:val="00875F64"/>
    <w:rsid w:val="00877877"/>
    <w:rsid w:val="00880C45"/>
    <w:rsid w:val="00881E1C"/>
    <w:rsid w:val="00882023"/>
    <w:rsid w:val="008828CC"/>
    <w:rsid w:val="0088306A"/>
    <w:rsid w:val="00884980"/>
    <w:rsid w:val="00885EFE"/>
    <w:rsid w:val="00887227"/>
    <w:rsid w:val="00887532"/>
    <w:rsid w:val="0089133D"/>
    <w:rsid w:val="008931F3"/>
    <w:rsid w:val="008932FA"/>
    <w:rsid w:val="00896099"/>
    <w:rsid w:val="0089762B"/>
    <w:rsid w:val="008A1734"/>
    <w:rsid w:val="008A19B9"/>
    <w:rsid w:val="008B035D"/>
    <w:rsid w:val="008B07E5"/>
    <w:rsid w:val="008B58B4"/>
    <w:rsid w:val="008B6000"/>
    <w:rsid w:val="008B6A45"/>
    <w:rsid w:val="008B731E"/>
    <w:rsid w:val="008B77F7"/>
    <w:rsid w:val="008C092F"/>
    <w:rsid w:val="008C0CBC"/>
    <w:rsid w:val="008C1548"/>
    <w:rsid w:val="008C165B"/>
    <w:rsid w:val="008C19CB"/>
    <w:rsid w:val="008C1B5E"/>
    <w:rsid w:val="008C1EB4"/>
    <w:rsid w:val="008C282E"/>
    <w:rsid w:val="008C2C82"/>
    <w:rsid w:val="008C32F8"/>
    <w:rsid w:val="008C3858"/>
    <w:rsid w:val="008C4EA0"/>
    <w:rsid w:val="008C6D48"/>
    <w:rsid w:val="008C738B"/>
    <w:rsid w:val="008D0FD5"/>
    <w:rsid w:val="008D29EB"/>
    <w:rsid w:val="008D2B34"/>
    <w:rsid w:val="008D2EB3"/>
    <w:rsid w:val="008D4340"/>
    <w:rsid w:val="008D4EE9"/>
    <w:rsid w:val="008D75E8"/>
    <w:rsid w:val="008E0E12"/>
    <w:rsid w:val="008E0F56"/>
    <w:rsid w:val="008E2AE6"/>
    <w:rsid w:val="008E4301"/>
    <w:rsid w:val="008E46B6"/>
    <w:rsid w:val="008E49DA"/>
    <w:rsid w:val="008E4C74"/>
    <w:rsid w:val="008E4D2E"/>
    <w:rsid w:val="008E5527"/>
    <w:rsid w:val="008F0C96"/>
    <w:rsid w:val="008F1CAF"/>
    <w:rsid w:val="008F3B21"/>
    <w:rsid w:val="008F3F85"/>
    <w:rsid w:val="008F4D75"/>
    <w:rsid w:val="008F5B58"/>
    <w:rsid w:val="008F6418"/>
    <w:rsid w:val="008F68C7"/>
    <w:rsid w:val="0090124E"/>
    <w:rsid w:val="009022CF"/>
    <w:rsid w:val="009027C1"/>
    <w:rsid w:val="00903595"/>
    <w:rsid w:val="00905D86"/>
    <w:rsid w:val="00911651"/>
    <w:rsid w:val="009119B0"/>
    <w:rsid w:val="00914AD3"/>
    <w:rsid w:val="00915D35"/>
    <w:rsid w:val="00916F07"/>
    <w:rsid w:val="0092245E"/>
    <w:rsid w:val="00924978"/>
    <w:rsid w:val="00925AC5"/>
    <w:rsid w:val="009318E5"/>
    <w:rsid w:val="00932F92"/>
    <w:rsid w:val="00933AE0"/>
    <w:rsid w:val="00934230"/>
    <w:rsid w:val="00934471"/>
    <w:rsid w:val="00934772"/>
    <w:rsid w:val="00935CD4"/>
    <w:rsid w:val="009372A8"/>
    <w:rsid w:val="00937341"/>
    <w:rsid w:val="00940998"/>
    <w:rsid w:val="00941C4E"/>
    <w:rsid w:val="00942209"/>
    <w:rsid w:val="00944443"/>
    <w:rsid w:val="009502DF"/>
    <w:rsid w:val="00953651"/>
    <w:rsid w:val="009546E7"/>
    <w:rsid w:val="00955584"/>
    <w:rsid w:val="00957788"/>
    <w:rsid w:val="00957B0F"/>
    <w:rsid w:val="00962EDA"/>
    <w:rsid w:val="009655AB"/>
    <w:rsid w:val="00965622"/>
    <w:rsid w:val="009671C5"/>
    <w:rsid w:val="009674FF"/>
    <w:rsid w:val="0097072F"/>
    <w:rsid w:val="00973A7B"/>
    <w:rsid w:val="00973FAA"/>
    <w:rsid w:val="00974E71"/>
    <w:rsid w:val="00977863"/>
    <w:rsid w:val="00977C63"/>
    <w:rsid w:val="009812E5"/>
    <w:rsid w:val="009824A2"/>
    <w:rsid w:val="00983900"/>
    <w:rsid w:val="009844AB"/>
    <w:rsid w:val="00985276"/>
    <w:rsid w:val="00985C52"/>
    <w:rsid w:val="0098731A"/>
    <w:rsid w:val="0099017D"/>
    <w:rsid w:val="00991CB9"/>
    <w:rsid w:val="00997F1E"/>
    <w:rsid w:val="009A0235"/>
    <w:rsid w:val="009A09F6"/>
    <w:rsid w:val="009A2D37"/>
    <w:rsid w:val="009A2F68"/>
    <w:rsid w:val="009A5E2F"/>
    <w:rsid w:val="009B0671"/>
    <w:rsid w:val="009B147C"/>
    <w:rsid w:val="009B1C89"/>
    <w:rsid w:val="009B4309"/>
    <w:rsid w:val="009B5E82"/>
    <w:rsid w:val="009B73DB"/>
    <w:rsid w:val="009C1408"/>
    <w:rsid w:val="009C19C1"/>
    <w:rsid w:val="009C2B38"/>
    <w:rsid w:val="009C405E"/>
    <w:rsid w:val="009C45C8"/>
    <w:rsid w:val="009C53A8"/>
    <w:rsid w:val="009C556D"/>
    <w:rsid w:val="009C5B98"/>
    <w:rsid w:val="009D2013"/>
    <w:rsid w:val="009D4E3B"/>
    <w:rsid w:val="009D55D5"/>
    <w:rsid w:val="009D5F0B"/>
    <w:rsid w:val="009D7E75"/>
    <w:rsid w:val="009E0130"/>
    <w:rsid w:val="009E0D42"/>
    <w:rsid w:val="009E3117"/>
    <w:rsid w:val="009E6BA7"/>
    <w:rsid w:val="009F11E6"/>
    <w:rsid w:val="009F24D3"/>
    <w:rsid w:val="009F4B93"/>
    <w:rsid w:val="009F5844"/>
    <w:rsid w:val="009F62D3"/>
    <w:rsid w:val="00A00A21"/>
    <w:rsid w:val="00A044EA"/>
    <w:rsid w:val="00A04A73"/>
    <w:rsid w:val="00A0764A"/>
    <w:rsid w:val="00A07A68"/>
    <w:rsid w:val="00A07F5E"/>
    <w:rsid w:val="00A10450"/>
    <w:rsid w:val="00A11051"/>
    <w:rsid w:val="00A13BBC"/>
    <w:rsid w:val="00A1594A"/>
    <w:rsid w:val="00A17C93"/>
    <w:rsid w:val="00A227DC"/>
    <w:rsid w:val="00A24378"/>
    <w:rsid w:val="00A24699"/>
    <w:rsid w:val="00A24C1E"/>
    <w:rsid w:val="00A26E8D"/>
    <w:rsid w:val="00A272AF"/>
    <w:rsid w:val="00A278D0"/>
    <w:rsid w:val="00A32ACC"/>
    <w:rsid w:val="00A32F1C"/>
    <w:rsid w:val="00A355F0"/>
    <w:rsid w:val="00A35C8E"/>
    <w:rsid w:val="00A36219"/>
    <w:rsid w:val="00A37143"/>
    <w:rsid w:val="00A4073B"/>
    <w:rsid w:val="00A4104A"/>
    <w:rsid w:val="00A507E3"/>
    <w:rsid w:val="00A51E20"/>
    <w:rsid w:val="00A53467"/>
    <w:rsid w:val="00A54C58"/>
    <w:rsid w:val="00A568FE"/>
    <w:rsid w:val="00A665AA"/>
    <w:rsid w:val="00A700A2"/>
    <w:rsid w:val="00A70CAF"/>
    <w:rsid w:val="00A714F3"/>
    <w:rsid w:val="00A72463"/>
    <w:rsid w:val="00A7263E"/>
    <w:rsid w:val="00A72B4B"/>
    <w:rsid w:val="00A75414"/>
    <w:rsid w:val="00A77BD9"/>
    <w:rsid w:val="00A800F9"/>
    <w:rsid w:val="00A8072C"/>
    <w:rsid w:val="00A821A1"/>
    <w:rsid w:val="00A82D75"/>
    <w:rsid w:val="00A84ECC"/>
    <w:rsid w:val="00A85050"/>
    <w:rsid w:val="00A85948"/>
    <w:rsid w:val="00A909C9"/>
    <w:rsid w:val="00A91146"/>
    <w:rsid w:val="00A9236D"/>
    <w:rsid w:val="00A935D9"/>
    <w:rsid w:val="00A9404B"/>
    <w:rsid w:val="00AA3F24"/>
    <w:rsid w:val="00AA630F"/>
    <w:rsid w:val="00AB12C7"/>
    <w:rsid w:val="00AB3D6B"/>
    <w:rsid w:val="00AB4B45"/>
    <w:rsid w:val="00AB67D5"/>
    <w:rsid w:val="00AC5952"/>
    <w:rsid w:val="00AD0EA7"/>
    <w:rsid w:val="00AD1768"/>
    <w:rsid w:val="00AD2D01"/>
    <w:rsid w:val="00AD3EF0"/>
    <w:rsid w:val="00AD526E"/>
    <w:rsid w:val="00AD652E"/>
    <w:rsid w:val="00AE2579"/>
    <w:rsid w:val="00AE2765"/>
    <w:rsid w:val="00AE2E29"/>
    <w:rsid w:val="00AE51A7"/>
    <w:rsid w:val="00AE573E"/>
    <w:rsid w:val="00AE6881"/>
    <w:rsid w:val="00AE68B6"/>
    <w:rsid w:val="00AF2448"/>
    <w:rsid w:val="00AF34EA"/>
    <w:rsid w:val="00AF3BC1"/>
    <w:rsid w:val="00AF4122"/>
    <w:rsid w:val="00AF7A1C"/>
    <w:rsid w:val="00AF7F64"/>
    <w:rsid w:val="00B01413"/>
    <w:rsid w:val="00B01A9B"/>
    <w:rsid w:val="00B04E80"/>
    <w:rsid w:val="00B05F30"/>
    <w:rsid w:val="00B06080"/>
    <w:rsid w:val="00B073C6"/>
    <w:rsid w:val="00B078E5"/>
    <w:rsid w:val="00B10B9F"/>
    <w:rsid w:val="00B115B6"/>
    <w:rsid w:val="00B11CE5"/>
    <w:rsid w:val="00B11DEF"/>
    <w:rsid w:val="00B12F08"/>
    <w:rsid w:val="00B13537"/>
    <w:rsid w:val="00B15B68"/>
    <w:rsid w:val="00B15FC7"/>
    <w:rsid w:val="00B1774B"/>
    <w:rsid w:val="00B17D60"/>
    <w:rsid w:val="00B204AD"/>
    <w:rsid w:val="00B213BC"/>
    <w:rsid w:val="00B23632"/>
    <w:rsid w:val="00B23D59"/>
    <w:rsid w:val="00B23E92"/>
    <w:rsid w:val="00B26927"/>
    <w:rsid w:val="00B26F17"/>
    <w:rsid w:val="00B3265B"/>
    <w:rsid w:val="00B34041"/>
    <w:rsid w:val="00B35082"/>
    <w:rsid w:val="00B35DD4"/>
    <w:rsid w:val="00B360A2"/>
    <w:rsid w:val="00B36657"/>
    <w:rsid w:val="00B37377"/>
    <w:rsid w:val="00B4219E"/>
    <w:rsid w:val="00B42AD9"/>
    <w:rsid w:val="00B42B86"/>
    <w:rsid w:val="00B45401"/>
    <w:rsid w:val="00B4588E"/>
    <w:rsid w:val="00B45C44"/>
    <w:rsid w:val="00B46833"/>
    <w:rsid w:val="00B47493"/>
    <w:rsid w:val="00B51289"/>
    <w:rsid w:val="00B52A3B"/>
    <w:rsid w:val="00B5382F"/>
    <w:rsid w:val="00B53F5B"/>
    <w:rsid w:val="00B5412A"/>
    <w:rsid w:val="00B5611E"/>
    <w:rsid w:val="00B56676"/>
    <w:rsid w:val="00B60099"/>
    <w:rsid w:val="00B60D94"/>
    <w:rsid w:val="00B6302B"/>
    <w:rsid w:val="00B65D8D"/>
    <w:rsid w:val="00B674D4"/>
    <w:rsid w:val="00B679B8"/>
    <w:rsid w:val="00B70CF7"/>
    <w:rsid w:val="00B71776"/>
    <w:rsid w:val="00B725C3"/>
    <w:rsid w:val="00B72FDC"/>
    <w:rsid w:val="00B81845"/>
    <w:rsid w:val="00B8282D"/>
    <w:rsid w:val="00B8663A"/>
    <w:rsid w:val="00B86A31"/>
    <w:rsid w:val="00B906E5"/>
    <w:rsid w:val="00B9159D"/>
    <w:rsid w:val="00B97F0A"/>
    <w:rsid w:val="00BA0C66"/>
    <w:rsid w:val="00BA12A9"/>
    <w:rsid w:val="00BA2C36"/>
    <w:rsid w:val="00BA2DA2"/>
    <w:rsid w:val="00BA3011"/>
    <w:rsid w:val="00BA30CB"/>
    <w:rsid w:val="00BA6360"/>
    <w:rsid w:val="00BA7058"/>
    <w:rsid w:val="00BB010D"/>
    <w:rsid w:val="00BB0137"/>
    <w:rsid w:val="00BB04A6"/>
    <w:rsid w:val="00BB103C"/>
    <w:rsid w:val="00BB1C48"/>
    <w:rsid w:val="00BB2F52"/>
    <w:rsid w:val="00BB3007"/>
    <w:rsid w:val="00BB3202"/>
    <w:rsid w:val="00BB50D0"/>
    <w:rsid w:val="00BC4CAE"/>
    <w:rsid w:val="00BC5D9B"/>
    <w:rsid w:val="00BC6166"/>
    <w:rsid w:val="00BC76CA"/>
    <w:rsid w:val="00BC7A0E"/>
    <w:rsid w:val="00BD0497"/>
    <w:rsid w:val="00BD0C27"/>
    <w:rsid w:val="00BD1C6E"/>
    <w:rsid w:val="00BD1FD7"/>
    <w:rsid w:val="00BD41D0"/>
    <w:rsid w:val="00BD4EFB"/>
    <w:rsid w:val="00BD7914"/>
    <w:rsid w:val="00BE0270"/>
    <w:rsid w:val="00BE0790"/>
    <w:rsid w:val="00BE1E9B"/>
    <w:rsid w:val="00BE2E58"/>
    <w:rsid w:val="00BE39B2"/>
    <w:rsid w:val="00BE5337"/>
    <w:rsid w:val="00BE539D"/>
    <w:rsid w:val="00BE55D9"/>
    <w:rsid w:val="00BF265C"/>
    <w:rsid w:val="00BF4C54"/>
    <w:rsid w:val="00BF598A"/>
    <w:rsid w:val="00BF644D"/>
    <w:rsid w:val="00BF655C"/>
    <w:rsid w:val="00BF76B6"/>
    <w:rsid w:val="00C00E15"/>
    <w:rsid w:val="00C02308"/>
    <w:rsid w:val="00C02AB1"/>
    <w:rsid w:val="00C0469A"/>
    <w:rsid w:val="00C0531D"/>
    <w:rsid w:val="00C06B92"/>
    <w:rsid w:val="00C1170B"/>
    <w:rsid w:val="00C12528"/>
    <w:rsid w:val="00C13832"/>
    <w:rsid w:val="00C1469F"/>
    <w:rsid w:val="00C15FF5"/>
    <w:rsid w:val="00C2038E"/>
    <w:rsid w:val="00C22B83"/>
    <w:rsid w:val="00C23461"/>
    <w:rsid w:val="00C252BF"/>
    <w:rsid w:val="00C3548A"/>
    <w:rsid w:val="00C367D0"/>
    <w:rsid w:val="00C369AE"/>
    <w:rsid w:val="00C37E07"/>
    <w:rsid w:val="00C41A8B"/>
    <w:rsid w:val="00C42770"/>
    <w:rsid w:val="00C432AA"/>
    <w:rsid w:val="00C43553"/>
    <w:rsid w:val="00C45685"/>
    <w:rsid w:val="00C508D1"/>
    <w:rsid w:val="00C51E2B"/>
    <w:rsid w:val="00C532BD"/>
    <w:rsid w:val="00C53E0E"/>
    <w:rsid w:val="00C606BC"/>
    <w:rsid w:val="00C60BE3"/>
    <w:rsid w:val="00C61A43"/>
    <w:rsid w:val="00C62AD1"/>
    <w:rsid w:val="00C62E67"/>
    <w:rsid w:val="00C632BA"/>
    <w:rsid w:val="00C6332B"/>
    <w:rsid w:val="00C63708"/>
    <w:rsid w:val="00C658D6"/>
    <w:rsid w:val="00C669EB"/>
    <w:rsid w:val="00C67E2F"/>
    <w:rsid w:val="00C71974"/>
    <w:rsid w:val="00C71FC9"/>
    <w:rsid w:val="00C72165"/>
    <w:rsid w:val="00C733A1"/>
    <w:rsid w:val="00C73C96"/>
    <w:rsid w:val="00C7404B"/>
    <w:rsid w:val="00C74650"/>
    <w:rsid w:val="00C7766F"/>
    <w:rsid w:val="00C777B9"/>
    <w:rsid w:val="00C77C4A"/>
    <w:rsid w:val="00C802AC"/>
    <w:rsid w:val="00C81F19"/>
    <w:rsid w:val="00C834BE"/>
    <w:rsid w:val="00C83F4D"/>
    <w:rsid w:val="00C842DC"/>
    <w:rsid w:val="00C859F7"/>
    <w:rsid w:val="00C8711D"/>
    <w:rsid w:val="00C87373"/>
    <w:rsid w:val="00C90963"/>
    <w:rsid w:val="00C90BAA"/>
    <w:rsid w:val="00C931B9"/>
    <w:rsid w:val="00C9394A"/>
    <w:rsid w:val="00C95888"/>
    <w:rsid w:val="00CA3DBF"/>
    <w:rsid w:val="00CA4CDF"/>
    <w:rsid w:val="00CA537B"/>
    <w:rsid w:val="00CA657B"/>
    <w:rsid w:val="00CB12E8"/>
    <w:rsid w:val="00CB2272"/>
    <w:rsid w:val="00CB2D08"/>
    <w:rsid w:val="00CB2EB0"/>
    <w:rsid w:val="00CB417E"/>
    <w:rsid w:val="00CB6FA8"/>
    <w:rsid w:val="00CB793C"/>
    <w:rsid w:val="00CC3070"/>
    <w:rsid w:val="00CC35E0"/>
    <w:rsid w:val="00CC3867"/>
    <w:rsid w:val="00CC3BE0"/>
    <w:rsid w:val="00CC557A"/>
    <w:rsid w:val="00CC58F1"/>
    <w:rsid w:val="00CC6FAB"/>
    <w:rsid w:val="00CC6FCC"/>
    <w:rsid w:val="00CD196F"/>
    <w:rsid w:val="00CD2622"/>
    <w:rsid w:val="00CD3282"/>
    <w:rsid w:val="00CD5EB8"/>
    <w:rsid w:val="00CD6A72"/>
    <w:rsid w:val="00CD6B09"/>
    <w:rsid w:val="00CE328E"/>
    <w:rsid w:val="00CE441E"/>
    <w:rsid w:val="00CE5942"/>
    <w:rsid w:val="00CE7C2C"/>
    <w:rsid w:val="00CF0C47"/>
    <w:rsid w:val="00CF2708"/>
    <w:rsid w:val="00CF2A30"/>
    <w:rsid w:val="00CF315B"/>
    <w:rsid w:val="00CF4052"/>
    <w:rsid w:val="00CF496E"/>
    <w:rsid w:val="00CF4C4C"/>
    <w:rsid w:val="00CF548B"/>
    <w:rsid w:val="00CF6E76"/>
    <w:rsid w:val="00CF6F69"/>
    <w:rsid w:val="00D05B6E"/>
    <w:rsid w:val="00D05BD3"/>
    <w:rsid w:val="00D06735"/>
    <w:rsid w:val="00D06FB4"/>
    <w:rsid w:val="00D074AF"/>
    <w:rsid w:val="00D10AC5"/>
    <w:rsid w:val="00D11C22"/>
    <w:rsid w:val="00D12512"/>
    <w:rsid w:val="00D1370A"/>
    <w:rsid w:val="00D1431D"/>
    <w:rsid w:val="00D14434"/>
    <w:rsid w:val="00D14F64"/>
    <w:rsid w:val="00D15083"/>
    <w:rsid w:val="00D15473"/>
    <w:rsid w:val="00D16B43"/>
    <w:rsid w:val="00D204A3"/>
    <w:rsid w:val="00D21994"/>
    <w:rsid w:val="00D2218C"/>
    <w:rsid w:val="00D23C24"/>
    <w:rsid w:val="00D255AE"/>
    <w:rsid w:val="00D322AE"/>
    <w:rsid w:val="00D341F4"/>
    <w:rsid w:val="00D35536"/>
    <w:rsid w:val="00D40BCB"/>
    <w:rsid w:val="00D41A19"/>
    <w:rsid w:val="00D42C1C"/>
    <w:rsid w:val="00D43ABA"/>
    <w:rsid w:val="00D448DD"/>
    <w:rsid w:val="00D44F54"/>
    <w:rsid w:val="00D452E1"/>
    <w:rsid w:val="00D5097D"/>
    <w:rsid w:val="00D51AD3"/>
    <w:rsid w:val="00D529FD"/>
    <w:rsid w:val="00D52A62"/>
    <w:rsid w:val="00D52B95"/>
    <w:rsid w:val="00D5488C"/>
    <w:rsid w:val="00D56FE8"/>
    <w:rsid w:val="00D60051"/>
    <w:rsid w:val="00D6005B"/>
    <w:rsid w:val="00D612B0"/>
    <w:rsid w:val="00D6304A"/>
    <w:rsid w:val="00D637E2"/>
    <w:rsid w:val="00D64719"/>
    <w:rsid w:val="00D65B44"/>
    <w:rsid w:val="00D670DD"/>
    <w:rsid w:val="00D6779B"/>
    <w:rsid w:val="00D67D78"/>
    <w:rsid w:val="00D701E0"/>
    <w:rsid w:val="00D71FE5"/>
    <w:rsid w:val="00D74133"/>
    <w:rsid w:val="00D7500C"/>
    <w:rsid w:val="00D762EC"/>
    <w:rsid w:val="00D76A83"/>
    <w:rsid w:val="00D77F17"/>
    <w:rsid w:val="00D81AD5"/>
    <w:rsid w:val="00D840F0"/>
    <w:rsid w:val="00D861CF"/>
    <w:rsid w:val="00D86D29"/>
    <w:rsid w:val="00D87D58"/>
    <w:rsid w:val="00D90506"/>
    <w:rsid w:val="00D90DEF"/>
    <w:rsid w:val="00D919B2"/>
    <w:rsid w:val="00D9370C"/>
    <w:rsid w:val="00D9429C"/>
    <w:rsid w:val="00D956A8"/>
    <w:rsid w:val="00D95B37"/>
    <w:rsid w:val="00D95DCF"/>
    <w:rsid w:val="00D972E6"/>
    <w:rsid w:val="00D97311"/>
    <w:rsid w:val="00D973A4"/>
    <w:rsid w:val="00DA1148"/>
    <w:rsid w:val="00DA14AF"/>
    <w:rsid w:val="00DA1E8A"/>
    <w:rsid w:val="00DA2578"/>
    <w:rsid w:val="00DA2DD1"/>
    <w:rsid w:val="00DA3833"/>
    <w:rsid w:val="00DA394B"/>
    <w:rsid w:val="00DA7F8F"/>
    <w:rsid w:val="00DB0ED7"/>
    <w:rsid w:val="00DB345C"/>
    <w:rsid w:val="00DB3BFE"/>
    <w:rsid w:val="00DB4A3F"/>
    <w:rsid w:val="00DB4B0F"/>
    <w:rsid w:val="00DB4C61"/>
    <w:rsid w:val="00DB5AE0"/>
    <w:rsid w:val="00DB74C2"/>
    <w:rsid w:val="00DB7AD2"/>
    <w:rsid w:val="00DC0B16"/>
    <w:rsid w:val="00DC0C23"/>
    <w:rsid w:val="00DC0D62"/>
    <w:rsid w:val="00DC19DF"/>
    <w:rsid w:val="00DC2D37"/>
    <w:rsid w:val="00DC4118"/>
    <w:rsid w:val="00DC4AA8"/>
    <w:rsid w:val="00DD067B"/>
    <w:rsid w:val="00DD08C2"/>
    <w:rsid w:val="00DD0BC1"/>
    <w:rsid w:val="00DD11DA"/>
    <w:rsid w:val="00DD2886"/>
    <w:rsid w:val="00DD3036"/>
    <w:rsid w:val="00DD3196"/>
    <w:rsid w:val="00DD4E9F"/>
    <w:rsid w:val="00DD4FAA"/>
    <w:rsid w:val="00DD53B6"/>
    <w:rsid w:val="00DD57C8"/>
    <w:rsid w:val="00DE0911"/>
    <w:rsid w:val="00DE23C7"/>
    <w:rsid w:val="00DE3520"/>
    <w:rsid w:val="00DE4D61"/>
    <w:rsid w:val="00DE7B4C"/>
    <w:rsid w:val="00DF059C"/>
    <w:rsid w:val="00DF4C54"/>
    <w:rsid w:val="00DF526E"/>
    <w:rsid w:val="00DF5417"/>
    <w:rsid w:val="00DF75F2"/>
    <w:rsid w:val="00E0308A"/>
    <w:rsid w:val="00E03A05"/>
    <w:rsid w:val="00E03CE4"/>
    <w:rsid w:val="00E0475B"/>
    <w:rsid w:val="00E074B7"/>
    <w:rsid w:val="00E10015"/>
    <w:rsid w:val="00E11418"/>
    <w:rsid w:val="00E1271D"/>
    <w:rsid w:val="00E12EB4"/>
    <w:rsid w:val="00E1740D"/>
    <w:rsid w:val="00E2044B"/>
    <w:rsid w:val="00E214FE"/>
    <w:rsid w:val="00E25F25"/>
    <w:rsid w:val="00E266C4"/>
    <w:rsid w:val="00E26C61"/>
    <w:rsid w:val="00E277E5"/>
    <w:rsid w:val="00E30255"/>
    <w:rsid w:val="00E31717"/>
    <w:rsid w:val="00E31BF8"/>
    <w:rsid w:val="00E320C5"/>
    <w:rsid w:val="00E36B13"/>
    <w:rsid w:val="00E373E2"/>
    <w:rsid w:val="00E379EF"/>
    <w:rsid w:val="00E37A94"/>
    <w:rsid w:val="00E401C4"/>
    <w:rsid w:val="00E42EA3"/>
    <w:rsid w:val="00E52525"/>
    <w:rsid w:val="00E52B80"/>
    <w:rsid w:val="00E53EEC"/>
    <w:rsid w:val="00E569A2"/>
    <w:rsid w:val="00E60145"/>
    <w:rsid w:val="00E61395"/>
    <w:rsid w:val="00E61665"/>
    <w:rsid w:val="00E622FE"/>
    <w:rsid w:val="00E63E69"/>
    <w:rsid w:val="00E65CA8"/>
    <w:rsid w:val="00E700EF"/>
    <w:rsid w:val="00E70ABD"/>
    <w:rsid w:val="00E72782"/>
    <w:rsid w:val="00E73AA4"/>
    <w:rsid w:val="00E74A98"/>
    <w:rsid w:val="00E74AA1"/>
    <w:rsid w:val="00E74F3F"/>
    <w:rsid w:val="00E77919"/>
    <w:rsid w:val="00E80D15"/>
    <w:rsid w:val="00E83B90"/>
    <w:rsid w:val="00E83BCC"/>
    <w:rsid w:val="00E852AB"/>
    <w:rsid w:val="00E8575F"/>
    <w:rsid w:val="00E876DF"/>
    <w:rsid w:val="00E942FD"/>
    <w:rsid w:val="00E94385"/>
    <w:rsid w:val="00E94CD4"/>
    <w:rsid w:val="00EA0F64"/>
    <w:rsid w:val="00EA1174"/>
    <w:rsid w:val="00EA1BFD"/>
    <w:rsid w:val="00EA2421"/>
    <w:rsid w:val="00EA2544"/>
    <w:rsid w:val="00EA2E71"/>
    <w:rsid w:val="00EA397E"/>
    <w:rsid w:val="00EA572A"/>
    <w:rsid w:val="00EA5AAF"/>
    <w:rsid w:val="00EA5C27"/>
    <w:rsid w:val="00EB11DC"/>
    <w:rsid w:val="00EB16AF"/>
    <w:rsid w:val="00EB2215"/>
    <w:rsid w:val="00EB2A2E"/>
    <w:rsid w:val="00EB37A7"/>
    <w:rsid w:val="00EB5A0E"/>
    <w:rsid w:val="00EB6053"/>
    <w:rsid w:val="00EB64FC"/>
    <w:rsid w:val="00EB7A39"/>
    <w:rsid w:val="00EC0425"/>
    <w:rsid w:val="00EC13CA"/>
    <w:rsid w:val="00EC1D2D"/>
    <w:rsid w:val="00EC2443"/>
    <w:rsid w:val="00EC250E"/>
    <w:rsid w:val="00EC257C"/>
    <w:rsid w:val="00EC490C"/>
    <w:rsid w:val="00EC6759"/>
    <w:rsid w:val="00EC7052"/>
    <w:rsid w:val="00ED350D"/>
    <w:rsid w:val="00ED7E5D"/>
    <w:rsid w:val="00EE0772"/>
    <w:rsid w:val="00EE2CCD"/>
    <w:rsid w:val="00EE31C3"/>
    <w:rsid w:val="00EE4BC2"/>
    <w:rsid w:val="00EE565E"/>
    <w:rsid w:val="00EE5AF3"/>
    <w:rsid w:val="00EE605B"/>
    <w:rsid w:val="00EE66CA"/>
    <w:rsid w:val="00EE7668"/>
    <w:rsid w:val="00EF252B"/>
    <w:rsid w:val="00EF2FCC"/>
    <w:rsid w:val="00EF38DD"/>
    <w:rsid w:val="00EF4CB0"/>
    <w:rsid w:val="00F001BB"/>
    <w:rsid w:val="00F00B09"/>
    <w:rsid w:val="00F07314"/>
    <w:rsid w:val="00F10EE0"/>
    <w:rsid w:val="00F1243C"/>
    <w:rsid w:val="00F12DF1"/>
    <w:rsid w:val="00F134CC"/>
    <w:rsid w:val="00F140B5"/>
    <w:rsid w:val="00F1487F"/>
    <w:rsid w:val="00F14927"/>
    <w:rsid w:val="00F171C1"/>
    <w:rsid w:val="00F17848"/>
    <w:rsid w:val="00F2054F"/>
    <w:rsid w:val="00F20E65"/>
    <w:rsid w:val="00F258BB"/>
    <w:rsid w:val="00F263DD"/>
    <w:rsid w:val="00F266EF"/>
    <w:rsid w:val="00F31C71"/>
    <w:rsid w:val="00F346A9"/>
    <w:rsid w:val="00F34F7F"/>
    <w:rsid w:val="00F36551"/>
    <w:rsid w:val="00F36BBE"/>
    <w:rsid w:val="00F374FC"/>
    <w:rsid w:val="00F37834"/>
    <w:rsid w:val="00F37A57"/>
    <w:rsid w:val="00F43A83"/>
    <w:rsid w:val="00F47145"/>
    <w:rsid w:val="00F50E81"/>
    <w:rsid w:val="00F50EF5"/>
    <w:rsid w:val="00F55146"/>
    <w:rsid w:val="00F55B6D"/>
    <w:rsid w:val="00F56B57"/>
    <w:rsid w:val="00F57A26"/>
    <w:rsid w:val="00F60A66"/>
    <w:rsid w:val="00F60BDF"/>
    <w:rsid w:val="00F61656"/>
    <w:rsid w:val="00F61C80"/>
    <w:rsid w:val="00F625B1"/>
    <w:rsid w:val="00F62718"/>
    <w:rsid w:val="00F6655C"/>
    <w:rsid w:val="00F66C86"/>
    <w:rsid w:val="00F6748A"/>
    <w:rsid w:val="00F67CFF"/>
    <w:rsid w:val="00F70653"/>
    <w:rsid w:val="00F7608E"/>
    <w:rsid w:val="00F77DDD"/>
    <w:rsid w:val="00F77E98"/>
    <w:rsid w:val="00F804FE"/>
    <w:rsid w:val="00F80F71"/>
    <w:rsid w:val="00F82995"/>
    <w:rsid w:val="00F82B9F"/>
    <w:rsid w:val="00F83EE0"/>
    <w:rsid w:val="00F847CA"/>
    <w:rsid w:val="00F907ED"/>
    <w:rsid w:val="00F90884"/>
    <w:rsid w:val="00F909BB"/>
    <w:rsid w:val="00F911D0"/>
    <w:rsid w:val="00F9171B"/>
    <w:rsid w:val="00F93048"/>
    <w:rsid w:val="00F93A3E"/>
    <w:rsid w:val="00F93DD1"/>
    <w:rsid w:val="00F940AF"/>
    <w:rsid w:val="00F95875"/>
    <w:rsid w:val="00F9661C"/>
    <w:rsid w:val="00FA1576"/>
    <w:rsid w:val="00FA271A"/>
    <w:rsid w:val="00FA41A8"/>
    <w:rsid w:val="00FA5B41"/>
    <w:rsid w:val="00FA6F04"/>
    <w:rsid w:val="00FA734D"/>
    <w:rsid w:val="00FA76C7"/>
    <w:rsid w:val="00FB1934"/>
    <w:rsid w:val="00FB216B"/>
    <w:rsid w:val="00FB504E"/>
    <w:rsid w:val="00FB636A"/>
    <w:rsid w:val="00FB6DCF"/>
    <w:rsid w:val="00FC0652"/>
    <w:rsid w:val="00FC0BC0"/>
    <w:rsid w:val="00FC3DDA"/>
    <w:rsid w:val="00FC4AFC"/>
    <w:rsid w:val="00FC61B3"/>
    <w:rsid w:val="00FC650D"/>
    <w:rsid w:val="00FD0396"/>
    <w:rsid w:val="00FD2C5A"/>
    <w:rsid w:val="00FD3692"/>
    <w:rsid w:val="00FE091D"/>
    <w:rsid w:val="00FE0D60"/>
    <w:rsid w:val="00FE1A1D"/>
    <w:rsid w:val="00FE254E"/>
    <w:rsid w:val="00FE68E4"/>
    <w:rsid w:val="00FE6C41"/>
    <w:rsid w:val="00FE74DF"/>
    <w:rsid w:val="00FE780D"/>
    <w:rsid w:val="00FF0099"/>
    <w:rsid w:val="00FF0543"/>
    <w:rsid w:val="00FF1B8C"/>
    <w:rsid w:val="00FF31FF"/>
    <w:rsid w:val="00FF4838"/>
    <w:rsid w:val="00FF4FED"/>
    <w:rsid w:val="00FF725C"/>
    <w:rsid w:val="00FF7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Title" w:qFormat="1"/>
    <w:lsdException w:name="Hyperlink" w:uiPriority="99"/>
    <w:lsdException w:name="Strong" w:qFormat="1"/>
    <w:lsdException w:name="Normal (Web)" w:uiPriority="99"/>
    <w:lsdException w:name="No List" w:uiPriority="99"/>
    <w:lsdException w:name="Table Grid" w:uiPriority="59"/>
    <w:lsdException w:name="Placeholder Text" w:uiPriority="99"/>
    <w:lsdException w:name="No Spacing" w:uiPriority="1" w:qFormat="1"/>
    <w:lsdException w:name="List Paragraph" w:uiPriority="34" w:qFormat="1"/>
    <w:lsdException w:name="Intense Quote" w:uiPriority="3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32F92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204AD"/>
    <w:pPr>
      <w:numPr>
        <w:numId w:val="7"/>
      </w:numPr>
      <w:tabs>
        <w:tab w:val="left" w:pos="902"/>
      </w:tabs>
      <w:spacing w:before="240" w:after="24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204AD"/>
    <w:pPr>
      <w:keepNext/>
      <w:numPr>
        <w:ilvl w:val="1"/>
        <w:numId w:val="7"/>
      </w:numPr>
      <w:tabs>
        <w:tab w:val="left" w:pos="851"/>
      </w:tabs>
      <w:spacing w:before="240" w:after="24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204AD"/>
    <w:pPr>
      <w:keepNext/>
      <w:numPr>
        <w:ilvl w:val="2"/>
        <w:numId w:val="7"/>
      </w:numPr>
      <w:tabs>
        <w:tab w:val="left" w:pos="1134"/>
      </w:tabs>
      <w:spacing w:before="240" w:after="240"/>
      <w:outlineLvl w:val="2"/>
    </w:pPr>
    <w:rPr>
      <w:rFonts w:cs="Arial"/>
      <w:b/>
      <w:bCs/>
      <w:sz w:val="32"/>
      <w:szCs w:val="26"/>
    </w:rPr>
  </w:style>
  <w:style w:type="paragraph" w:styleId="berschrift4">
    <w:name w:val="heading 4"/>
    <w:basedOn w:val="Standard"/>
    <w:next w:val="Standard"/>
    <w:uiPriority w:val="9"/>
    <w:qFormat/>
    <w:rsid w:val="00B204AD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uiPriority w:val="9"/>
    <w:qFormat/>
    <w:rsid w:val="008C282E"/>
    <w:pPr>
      <w:numPr>
        <w:ilvl w:val="4"/>
        <w:numId w:val="7"/>
      </w:numPr>
      <w:tabs>
        <w:tab w:val="clear" w:pos="252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10470E"/>
    <w:pPr>
      <w:spacing w:line="271" w:lineRule="auto"/>
      <w:ind w:left="1152" w:hanging="1152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10470E"/>
    <w:pPr>
      <w:spacing w:line="276" w:lineRule="auto"/>
      <w:ind w:left="1296" w:hanging="1296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10470E"/>
    <w:pPr>
      <w:spacing w:line="276" w:lineRule="auto"/>
      <w:ind w:left="1440" w:hanging="1440"/>
      <w:outlineLvl w:val="7"/>
    </w:pPr>
    <w:rPr>
      <w:rFonts w:ascii="Cambria" w:hAnsi="Cambria"/>
      <w:sz w:val="20"/>
      <w:szCs w:val="20"/>
      <w:lang w:val="en-US" w:eastAsia="en-US" w:bidi="en-US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10470E"/>
    <w:pPr>
      <w:spacing w:line="276" w:lineRule="auto"/>
      <w:ind w:left="1584" w:hanging="1584"/>
      <w:outlineLvl w:val="8"/>
    </w:pPr>
    <w:rPr>
      <w:rFonts w:ascii="Cambria" w:hAnsi="Cambria"/>
      <w:i/>
      <w:iCs/>
      <w:spacing w:val="5"/>
      <w:sz w:val="20"/>
      <w:szCs w:val="20"/>
      <w:lang w:val="en-US" w:eastAsia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rsid w:val="00456460"/>
    <w:pPr>
      <w:spacing w:before="120"/>
    </w:pPr>
  </w:style>
  <w:style w:type="paragraph" w:customStyle="1" w:styleId="BILD">
    <w:name w:val="BILD"/>
    <w:basedOn w:val="TEXT"/>
    <w:rsid w:val="00456460"/>
    <w:pPr>
      <w:spacing w:before="240" w:after="120"/>
      <w:contextualSpacing/>
      <w:jc w:val="center"/>
    </w:pPr>
  </w:style>
  <w:style w:type="paragraph" w:customStyle="1" w:styleId="1">
    <w:name w:val="Ü1"/>
    <w:basedOn w:val="berschrift1"/>
    <w:next w:val="TEXT"/>
    <w:semiHidden/>
    <w:rsid w:val="00456460"/>
    <w:pPr>
      <w:numPr>
        <w:numId w:val="1"/>
      </w:numPr>
      <w:ind w:left="357" w:hanging="357"/>
    </w:pPr>
  </w:style>
  <w:style w:type="paragraph" w:customStyle="1" w:styleId="2">
    <w:name w:val="Ü2"/>
    <w:basedOn w:val="berschrift2"/>
    <w:next w:val="TEXT"/>
    <w:semiHidden/>
    <w:rsid w:val="00456460"/>
    <w:pPr>
      <w:numPr>
        <w:numId w:val="2"/>
      </w:numPr>
    </w:pPr>
    <w:rPr>
      <w:i/>
    </w:rPr>
  </w:style>
  <w:style w:type="paragraph" w:customStyle="1" w:styleId="3">
    <w:name w:val="Ü3"/>
    <w:basedOn w:val="berschrift3"/>
    <w:semiHidden/>
    <w:rsid w:val="00456460"/>
    <w:pPr>
      <w:numPr>
        <w:numId w:val="3"/>
      </w:numPr>
    </w:pPr>
  </w:style>
  <w:style w:type="table" w:styleId="Tabellenraster">
    <w:name w:val="Table Grid"/>
    <w:basedOn w:val="NormaleTabelle"/>
    <w:uiPriority w:val="59"/>
    <w:rsid w:val="00456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qFormat/>
    <w:rsid w:val="00280E1D"/>
    <w:pPr>
      <w:jc w:val="center"/>
    </w:pPr>
    <w:rPr>
      <w:b/>
      <w:bCs/>
      <w:sz w:val="20"/>
      <w:szCs w:val="20"/>
    </w:rPr>
  </w:style>
  <w:style w:type="paragraph" w:customStyle="1" w:styleId="BILDUNTERSCHRIFTEN">
    <w:name w:val="BILDUNTERSCHRIFTEN"/>
    <w:basedOn w:val="TEXT"/>
    <w:next w:val="TEXT"/>
    <w:link w:val="BILDUNTERSCHRIFTENZchn"/>
    <w:rsid w:val="00456460"/>
    <w:pPr>
      <w:spacing w:after="240"/>
      <w:jc w:val="center"/>
    </w:pPr>
    <w:rPr>
      <w:b/>
      <w:sz w:val="20"/>
    </w:rPr>
  </w:style>
  <w:style w:type="paragraph" w:styleId="HTMLVorformatiert">
    <w:name w:val="HTML Preformatted"/>
    <w:basedOn w:val="Standard"/>
    <w:semiHidden/>
    <w:rsid w:val="0045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ORMELN">
    <w:name w:val="FORMELN"/>
    <w:basedOn w:val="TEXT"/>
    <w:next w:val="TEXT"/>
    <w:rsid w:val="00456460"/>
    <w:pPr>
      <w:tabs>
        <w:tab w:val="left" w:pos="2268"/>
        <w:tab w:val="right" w:pos="9072"/>
      </w:tabs>
      <w:spacing w:after="120"/>
    </w:pPr>
    <w:rPr>
      <w:b/>
    </w:rPr>
  </w:style>
  <w:style w:type="paragraph" w:styleId="Sprechblasentext">
    <w:name w:val="Balloon Text"/>
    <w:basedOn w:val="Standard"/>
    <w:semiHidden/>
    <w:rsid w:val="00456460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7558B9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rsid w:val="00456460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45646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Absatz-Standardschriftart"/>
    <w:uiPriority w:val="99"/>
    <w:rsid w:val="00456460"/>
    <w:rPr>
      <w:color w:val="0000FF"/>
      <w:u w:val="single"/>
    </w:rPr>
  </w:style>
  <w:style w:type="paragraph" w:styleId="Fuzeile">
    <w:name w:val="footer"/>
    <w:basedOn w:val="Standard"/>
    <w:link w:val="FuzeileZchn"/>
    <w:uiPriority w:val="99"/>
    <w:rsid w:val="00456460"/>
    <w:pPr>
      <w:tabs>
        <w:tab w:val="center" w:pos="4536"/>
        <w:tab w:val="right" w:pos="9072"/>
      </w:tabs>
    </w:pPr>
  </w:style>
  <w:style w:type="paragraph" w:styleId="Verzeichnis4">
    <w:name w:val="toc 4"/>
    <w:basedOn w:val="Standard"/>
    <w:next w:val="Standard"/>
    <w:autoRedefine/>
    <w:uiPriority w:val="39"/>
    <w:rsid w:val="0045646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styleId="Seitenzahl">
    <w:name w:val="page number"/>
    <w:basedOn w:val="Absatz-Standardschriftart"/>
    <w:semiHidden/>
    <w:rsid w:val="00456460"/>
  </w:style>
  <w:style w:type="paragraph" w:styleId="Kopfzeile">
    <w:name w:val="header"/>
    <w:basedOn w:val="Standard"/>
    <w:link w:val="KopfzeileZchn"/>
    <w:uiPriority w:val="99"/>
    <w:rsid w:val="00456460"/>
    <w:pPr>
      <w:tabs>
        <w:tab w:val="center" w:pos="4536"/>
        <w:tab w:val="right" w:pos="9072"/>
      </w:tabs>
    </w:pPr>
  </w:style>
  <w:style w:type="character" w:customStyle="1" w:styleId="TEXTZchn">
    <w:name w:val="TEXT Zchn"/>
    <w:basedOn w:val="Absatz-Standardschriftart"/>
    <w:link w:val="TEXT"/>
    <w:rsid w:val="00456460"/>
    <w:rPr>
      <w:sz w:val="24"/>
      <w:szCs w:val="24"/>
      <w:lang w:val="de-DE" w:eastAsia="de-DE" w:bidi="ar-SA"/>
    </w:rPr>
  </w:style>
  <w:style w:type="character" w:customStyle="1" w:styleId="BILDUNTERSCHRIFTENZchn">
    <w:name w:val="BILDUNTERSCHRIFTEN Zchn"/>
    <w:basedOn w:val="TEXTZchn"/>
    <w:link w:val="BILDUNTERSCHRIFTEN"/>
    <w:rsid w:val="00456460"/>
    <w:rPr>
      <w:b/>
      <w:sz w:val="24"/>
      <w:szCs w:val="24"/>
      <w:lang w:val="de-DE" w:eastAsia="de-DE" w:bidi="ar-SA"/>
    </w:rPr>
  </w:style>
  <w:style w:type="paragraph" w:customStyle="1" w:styleId="LITERATUR">
    <w:name w:val="LITERATUR"/>
    <w:basedOn w:val="TEXT"/>
    <w:rsid w:val="00456460"/>
    <w:pPr>
      <w:spacing w:before="240" w:after="240"/>
      <w:ind w:left="709" w:hanging="709"/>
      <w:jc w:val="left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470E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470E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470E"/>
    <w:rPr>
      <w:rFonts w:ascii="Cambria" w:eastAsia="Times New Roman" w:hAnsi="Cambria" w:cs="Times New Roman"/>
      <w:lang w:val="en-US" w:eastAsia="en-US"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470E"/>
    <w:rPr>
      <w:rFonts w:ascii="Cambria" w:eastAsia="Times New Roman" w:hAnsi="Cambria" w:cs="Times New Roman"/>
      <w:i/>
      <w:iCs/>
      <w:spacing w:val="5"/>
      <w:lang w:val="en-US" w:eastAsia="en-US" w:bidi="en-US"/>
    </w:rPr>
  </w:style>
  <w:style w:type="paragraph" w:styleId="Listenabsatz">
    <w:name w:val="List Paragraph"/>
    <w:basedOn w:val="Standard"/>
    <w:uiPriority w:val="34"/>
    <w:qFormat/>
    <w:rsid w:val="00F12DF1"/>
    <w:pPr>
      <w:numPr>
        <w:numId w:val="5"/>
      </w:numPr>
      <w:spacing w:after="200" w:line="276" w:lineRule="auto"/>
      <w:contextualSpacing/>
    </w:pPr>
    <w:rPr>
      <w:lang w:val="en-US" w:eastAsia="en-US"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04AD"/>
    <w:rPr>
      <w:rFonts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4AD"/>
    <w:rPr>
      <w:rFonts w:cs="Arial"/>
      <w:b/>
      <w:bCs/>
      <w:iCs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4AD"/>
    <w:rPr>
      <w:rFonts w:cs="Arial"/>
      <w:b/>
      <w:bCs/>
      <w:sz w:val="32"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10470E"/>
    <w:pPr>
      <w:spacing w:after="200" w:line="276" w:lineRule="auto"/>
    </w:pPr>
    <w:rPr>
      <w:rFonts w:ascii="Calibri" w:hAnsi="Calibri"/>
      <w:sz w:val="22"/>
      <w:szCs w:val="22"/>
      <w:lang w:val="en-US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737D04"/>
    <w:pPr>
      <w:spacing w:line="276" w:lineRule="auto"/>
    </w:pPr>
    <w:rPr>
      <w:szCs w:val="22"/>
      <w:lang w:val="en-US" w:eastAsia="en-US" w:bidi="en-US"/>
    </w:rPr>
  </w:style>
  <w:style w:type="paragraph" w:customStyle="1" w:styleId="Text0">
    <w:name w:val="Text"/>
    <w:autoRedefine/>
    <w:rsid w:val="00A665AA"/>
    <w:rPr>
      <w:rFonts w:ascii="Helvetica" w:eastAsia="ヒラギノ角ゴ Pro W3" w:hAnsi="Helvetica"/>
      <w:color w:val="000000"/>
      <w:lang w:eastAsia="en-US"/>
    </w:rPr>
  </w:style>
  <w:style w:type="numbering" w:customStyle="1" w:styleId="Formatvorlage1">
    <w:name w:val="Formatvorlage1"/>
    <w:rsid w:val="00C00E15"/>
    <w:pPr>
      <w:numPr>
        <w:numId w:val="4"/>
      </w:numPr>
    </w:pPr>
  </w:style>
  <w:style w:type="paragraph" w:styleId="StandardWeb">
    <w:name w:val="Normal (Web)"/>
    <w:basedOn w:val="Standard"/>
    <w:uiPriority w:val="99"/>
    <w:unhideWhenUsed/>
    <w:rsid w:val="00882023"/>
    <w:pPr>
      <w:spacing w:before="100" w:beforeAutospacing="1" w:after="100" w:afterAutospacing="1"/>
    </w:pPr>
  </w:style>
  <w:style w:type="paragraph" w:customStyle="1" w:styleId="TextA">
    <w:name w:val="Text A"/>
    <w:rsid w:val="00FF798D"/>
    <w:rPr>
      <w:rFonts w:ascii="Helvetica" w:eastAsia="ヒラギノ角ゴ Pro W3" w:hAnsi="Helvetica"/>
      <w:color w:val="0A0A0A"/>
    </w:rPr>
  </w:style>
  <w:style w:type="character" w:styleId="Platzhaltertext">
    <w:name w:val="Placeholder Text"/>
    <w:basedOn w:val="Absatz-Standardschriftart"/>
    <w:uiPriority w:val="99"/>
    <w:semiHidden/>
    <w:rsid w:val="00BC6166"/>
    <w:rPr>
      <w:color w:val="808080"/>
    </w:rPr>
  </w:style>
  <w:style w:type="character" w:styleId="BesuchterHyperlink">
    <w:name w:val="FollowedHyperlink"/>
    <w:basedOn w:val="Absatz-Standardschriftart"/>
    <w:rsid w:val="0067255C"/>
    <w:rPr>
      <w:color w:val="800080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785C85"/>
    <w:rPr>
      <w:sz w:val="24"/>
      <w:szCs w:val="24"/>
    </w:rPr>
  </w:style>
  <w:style w:type="paragraph" w:styleId="KeinLeerraum">
    <w:name w:val="No Spacing"/>
    <w:link w:val="KeinLeerraumZchn"/>
    <w:uiPriority w:val="1"/>
    <w:qFormat/>
    <w:rsid w:val="00C73C9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73C9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postbody">
    <w:name w:val="postbody"/>
    <w:basedOn w:val="Absatz-Standardschriftart"/>
    <w:rsid w:val="005011E3"/>
  </w:style>
  <w:style w:type="paragraph" w:styleId="Endnotentext">
    <w:name w:val="endnote text"/>
    <w:basedOn w:val="Standard"/>
    <w:link w:val="EndnotentextZchn"/>
    <w:rsid w:val="004903BD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4903BD"/>
  </w:style>
  <w:style w:type="character" w:styleId="Endnotenzeichen">
    <w:name w:val="endnote reference"/>
    <w:basedOn w:val="Absatz-Standardschriftart"/>
    <w:rsid w:val="004903BD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1947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eEinfach1">
    <w:name w:val="Table Simple 1"/>
    <w:basedOn w:val="NormaleTabelle"/>
    <w:rsid w:val="009546E7"/>
    <w:pPr>
      <w:spacing w:line="288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qFormat/>
    <w:rsid w:val="00DD0B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DD0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0B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0BC1"/>
    <w:rPr>
      <w:b/>
      <w:bCs/>
      <w:i/>
      <w:iCs/>
      <w:color w:val="4F81BD" w:themeColor="accent1"/>
      <w:sz w:val="24"/>
      <w:szCs w:val="24"/>
    </w:rPr>
  </w:style>
  <w:style w:type="character" w:styleId="Fett">
    <w:name w:val="Strong"/>
    <w:basedOn w:val="Absatz-Standardschriftart"/>
    <w:qFormat/>
    <w:rsid w:val="001F3E46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915D3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5D3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5D3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5D3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5D3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4D75"/>
    <w:pPr>
      <w:keepNext/>
      <w:keepLines/>
      <w:numPr>
        <w:numId w:val="0"/>
      </w:numPr>
      <w:tabs>
        <w:tab w:val="clear" w:pos="902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F6F4A"/>
  </w:style>
  <w:style w:type="paragraph" w:customStyle="1" w:styleId="Default">
    <w:name w:val="Default"/>
    <w:rsid w:val="00DA383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Kommentarzeichen">
    <w:name w:val="annotation reference"/>
    <w:basedOn w:val="Absatz-Standardschriftart"/>
    <w:rsid w:val="00717B9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17B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17B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717B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17B9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Title" w:qFormat="1"/>
    <w:lsdException w:name="Hyperlink" w:uiPriority="99"/>
    <w:lsdException w:name="Strong" w:qFormat="1"/>
    <w:lsdException w:name="Normal (Web)" w:uiPriority="99"/>
    <w:lsdException w:name="No List" w:uiPriority="99"/>
    <w:lsdException w:name="Table Grid" w:uiPriority="59"/>
    <w:lsdException w:name="Placeholder Text" w:uiPriority="99"/>
    <w:lsdException w:name="No Spacing" w:uiPriority="1" w:qFormat="1"/>
    <w:lsdException w:name="List Paragraph" w:uiPriority="34" w:qFormat="1"/>
    <w:lsdException w:name="Intense Quote" w:uiPriority="3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32F92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204AD"/>
    <w:pPr>
      <w:numPr>
        <w:numId w:val="7"/>
      </w:numPr>
      <w:tabs>
        <w:tab w:val="left" w:pos="902"/>
      </w:tabs>
      <w:spacing w:before="240" w:after="24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204AD"/>
    <w:pPr>
      <w:keepNext/>
      <w:numPr>
        <w:ilvl w:val="1"/>
        <w:numId w:val="7"/>
      </w:numPr>
      <w:tabs>
        <w:tab w:val="left" w:pos="851"/>
      </w:tabs>
      <w:spacing w:before="240" w:after="24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204AD"/>
    <w:pPr>
      <w:keepNext/>
      <w:numPr>
        <w:ilvl w:val="2"/>
        <w:numId w:val="7"/>
      </w:numPr>
      <w:tabs>
        <w:tab w:val="left" w:pos="1134"/>
      </w:tabs>
      <w:spacing w:before="240" w:after="240"/>
      <w:outlineLvl w:val="2"/>
    </w:pPr>
    <w:rPr>
      <w:rFonts w:cs="Arial"/>
      <w:b/>
      <w:bCs/>
      <w:sz w:val="32"/>
      <w:szCs w:val="26"/>
    </w:rPr>
  </w:style>
  <w:style w:type="paragraph" w:styleId="berschrift4">
    <w:name w:val="heading 4"/>
    <w:basedOn w:val="Standard"/>
    <w:next w:val="Standard"/>
    <w:uiPriority w:val="9"/>
    <w:qFormat/>
    <w:rsid w:val="00B204AD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uiPriority w:val="9"/>
    <w:qFormat/>
    <w:rsid w:val="008C282E"/>
    <w:pPr>
      <w:numPr>
        <w:ilvl w:val="4"/>
        <w:numId w:val="7"/>
      </w:numPr>
      <w:tabs>
        <w:tab w:val="clear" w:pos="252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10470E"/>
    <w:pPr>
      <w:spacing w:line="271" w:lineRule="auto"/>
      <w:ind w:left="1152" w:hanging="1152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10470E"/>
    <w:pPr>
      <w:spacing w:line="276" w:lineRule="auto"/>
      <w:ind w:left="1296" w:hanging="1296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10470E"/>
    <w:pPr>
      <w:spacing w:line="276" w:lineRule="auto"/>
      <w:ind w:left="1440" w:hanging="1440"/>
      <w:outlineLvl w:val="7"/>
    </w:pPr>
    <w:rPr>
      <w:rFonts w:ascii="Cambria" w:hAnsi="Cambria"/>
      <w:sz w:val="20"/>
      <w:szCs w:val="20"/>
      <w:lang w:val="en-US" w:eastAsia="en-US" w:bidi="en-US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10470E"/>
    <w:pPr>
      <w:spacing w:line="276" w:lineRule="auto"/>
      <w:ind w:left="1584" w:hanging="1584"/>
      <w:outlineLvl w:val="8"/>
    </w:pPr>
    <w:rPr>
      <w:rFonts w:ascii="Cambria" w:hAnsi="Cambria"/>
      <w:i/>
      <w:iCs/>
      <w:spacing w:val="5"/>
      <w:sz w:val="20"/>
      <w:szCs w:val="20"/>
      <w:lang w:val="en-US" w:eastAsia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rsid w:val="00456460"/>
    <w:pPr>
      <w:spacing w:before="120"/>
    </w:pPr>
  </w:style>
  <w:style w:type="paragraph" w:customStyle="1" w:styleId="BILD">
    <w:name w:val="BILD"/>
    <w:basedOn w:val="TEXT"/>
    <w:rsid w:val="00456460"/>
    <w:pPr>
      <w:spacing w:before="240" w:after="120"/>
      <w:contextualSpacing/>
      <w:jc w:val="center"/>
    </w:pPr>
  </w:style>
  <w:style w:type="paragraph" w:customStyle="1" w:styleId="1">
    <w:name w:val="Ü1"/>
    <w:basedOn w:val="berschrift1"/>
    <w:next w:val="TEXT"/>
    <w:semiHidden/>
    <w:rsid w:val="00456460"/>
    <w:pPr>
      <w:numPr>
        <w:numId w:val="1"/>
      </w:numPr>
      <w:ind w:left="357" w:hanging="357"/>
    </w:pPr>
  </w:style>
  <w:style w:type="paragraph" w:customStyle="1" w:styleId="2">
    <w:name w:val="Ü2"/>
    <w:basedOn w:val="berschrift2"/>
    <w:next w:val="TEXT"/>
    <w:semiHidden/>
    <w:rsid w:val="00456460"/>
    <w:pPr>
      <w:numPr>
        <w:numId w:val="2"/>
      </w:numPr>
    </w:pPr>
    <w:rPr>
      <w:i/>
    </w:rPr>
  </w:style>
  <w:style w:type="paragraph" w:customStyle="1" w:styleId="3">
    <w:name w:val="Ü3"/>
    <w:basedOn w:val="berschrift3"/>
    <w:semiHidden/>
    <w:rsid w:val="00456460"/>
    <w:pPr>
      <w:numPr>
        <w:numId w:val="3"/>
      </w:numPr>
    </w:pPr>
  </w:style>
  <w:style w:type="table" w:styleId="Tabellenraster">
    <w:name w:val="Table Grid"/>
    <w:basedOn w:val="NormaleTabelle"/>
    <w:uiPriority w:val="59"/>
    <w:rsid w:val="00456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qFormat/>
    <w:rsid w:val="00280E1D"/>
    <w:pPr>
      <w:jc w:val="center"/>
    </w:pPr>
    <w:rPr>
      <w:b/>
      <w:bCs/>
      <w:sz w:val="20"/>
      <w:szCs w:val="20"/>
    </w:rPr>
  </w:style>
  <w:style w:type="paragraph" w:customStyle="1" w:styleId="BILDUNTERSCHRIFTEN">
    <w:name w:val="BILDUNTERSCHRIFTEN"/>
    <w:basedOn w:val="TEXT"/>
    <w:next w:val="TEXT"/>
    <w:link w:val="BILDUNTERSCHRIFTENZchn"/>
    <w:rsid w:val="00456460"/>
    <w:pPr>
      <w:spacing w:after="240"/>
      <w:jc w:val="center"/>
    </w:pPr>
    <w:rPr>
      <w:b/>
      <w:sz w:val="20"/>
    </w:rPr>
  </w:style>
  <w:style w:type="paragraph" w:styleId="HTMLVorformatiert">
    <w:name w:val="HTML Preformatted"/>
    <w:basedOn w:val="Standard"/>
    <w:semiHidden/>
    <w:rsid w:val="0045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ORMELN">
    <w:name w:val="FORMELN"/>
    <w:basedOn w:val="TEXT"/>
    <w:next w:val="TEXT"/>
    <w:rsid w:val="00456460"/>
    <w:pPr>
      <w:tabs>
        <w:tab w:val="left" w:pos="2268"/>
        <w:tab w:val="right" w:pos="9072"/>
      </w:tabs>
      <w:spacing w:after="120"/>
    </w:pPr>
    <w:rPr>
      <w:b/>
    </w:rPr>
  </w:style>
  <w:style w:type="paragraph" w:styleId="Sprechblasentext">
    <w:name w:val="Balloon Text"/>
    <w:basedOn w:val="Standard"/>
    <w:semiHidden/>
    <w:rsid w:val="00456460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7558B9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rsid w:val="00456460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45646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Absatz-Standardschriftart"/>
    <w:uiPriority w:val="99"/>
    <w:rsid w:val="00456460"/>
    <w:rPr>
      <w:color w:val="0000FF"/>
      <w:u w:val="single"/>
    </w:rPr>
  </w:style>
  <w:style w:type="paragraph" w:styleId="Fuzeile">
    <w:name w:val="footer"/>
    <w:basedOn w:val="Standard"/>
    <w:link w:val="FuzeileZchn"/>
    <w:uiPriority w:val="99"/>
    <w:rsid w:val="00456460"/>
    <w:pPr>
      <w:tabs>
        <w:tab w:val="center" w:pos="4536"/>
        <w:tab w:val="right" w:pos="9072"/>
      </w:tabs>
    </w:pPr>
  </w:style>
  <w:style w:type="paragraph" w:styleId="Verzeichnis4">
    <w:name w:val="toc 4"/>
    <w:basedOn w:val="Standard"/>
    <w:next w:val="Standard"/>
    <w:autoRedefine/>
    <w:uiPriority w:val="39"/>
    <w:rsid w:val="0045646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styleId="Seitenzahl">
    <w:name w:val="page number"/>
    <w:basedOn w:val="Absatz-Standardschriftart"/>
    <w:semiHidden/>
    <w:rsid w:val="00456460"/>
  </w:style>
  <w:style w:type="paragraph" w:styleId="Kopfzeile">
    <w:name w:val="header"/>
    <w:basedOn w:val="Standard"/>
    <w:link w:val="KopfzeileZchn"/>
    <w:uiPriority w:val="99"/>
    <w:rsid w:val="00456460"/>
    <w:pPr>
      <w:tabs>
        <w:tab w:val="center" w:pos="4536"/>
        <w:tab w:val="right" w:pos="9072"/>
      </w:tabs>
    </w:pPr>
  </w:style>
  <w:style w:type="character" w:customStyle="1" w:styleId="TEXTZchn">
    <w:name w:val="TEXT Zchn"/>
    <w:basedOn w:val="Absatz-Standardschriftart"/>
    <w:link w:val="TEXT"/>
    <w:rsid w:val="00456460"/>
    <w:rPr>
      <w:sz w:val="24"/>
      <w:szCs w:val="24"/>
      <w:lang w:val="de-DE" w:eastAsia="de-DE" w:bidi="ar-SA"/>
    </w:rPr>
  </w:style>
  <w:style w:type="character" w:customStyle="1" w:styleId="BILDUNTERSCHRIFTENZchn">
    <w:name w:val="BILDUNTERSCHRIFTEN Zchn"/>
    <w:basedOn w:val="TEXTZchn"/>
    <w:link w:val="BILDUNTERSCHRIFTEN"/>
    <w:rsid w:val="00456460"/>
    <w:rPr>
      <w:b/>
      <w:sz w:val="24"/>
      <w:szCs w:val="24"/>
      <w:lang w:val="de-DE" w:eastAsia="de-DE" w:bidi="ar-SA"/>
    </w:rPr>
  </w:style>
  <w:style w:type="paragraph" w:customStyle="1" w:styleId="LITERATUR">
    <w:name w:val="LITERATUR"/>
    <w:basedOn w:val="TEXT"/>
    <w:rsid w:val="00456460"/>
    <w:pPr>
      <w:spacing w:before="240" w:after="240"/>
      <w:ind w:left="709" w:hanging="709"/>
      <w:jc w:val="left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470E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470E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470E"/>
    <w:rPr>
      <w:rFonts w:ascii="Cambria" w:eastAsia="Times New Roman" w:hAnsi="Cambria" w:cs="Times New Roman"/>
      <w:lang w:val="en-US" w:eastAsia="en-US"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470E"/>
    <w:rPr>
      <w:rFonts w:ascii="Cambria" w:eastAsia="Times New Roman" w:hAnsi="Cambria" w:cs="Times New Roman"/>
      <w:i/>
      <w:iCs/>
      <w:spacing w:val="5"/>
      <w:lang w:val="en-US" w:eastAsia="en-US" w:bidi="en-US"/>
    </w:rPr>
  </w:style>
  <w:style w:type="paragraph" w:styleId="Listenabsatz">
    <w:name w:val="List Paragraph"/>
    <w:basedOn w:val="Standard"/>
    <w:uiPriority w:val="34"/>
    <w:qFormat/>
    <w:rsid w:val="00F12DF1"/>
    <w:pPr>
      <w:numPr>
        <w:numId w:val="5"/>
      </w:numPr>
      <w:spacing w:after="200" w:line="276" w:lineRule="auto"/>
      <w:contextualSpacing/>
    </w:pPr>
    <w:rPr>
      <w:lang w:val="en-US" w:eastAsia="en-US"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04AD"/>
    <w:rPr>
      <w:rFonts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4AD"/>
    <w:rPr>
      <w:rFonts w:cs="Arial"/>
      <w:b/>
      <w:bCs/>
      <w:iCs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4AD"/>
    <w:rPr>
      <w:rFonts w:cs="Arial"/>
      <w:b/>
      <w:bCs/>
      <w:sz w:val="32"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10470E"/>
    <w:pPr>
      <w:spacing w:after="200" w:line="276" w:lineRule="auto"/>
    </w:pPr>
    <w:rPr>
      <w:rFonts w:ascii="Calibri" w:hAnsi="Calibri"/>
      <w:sz w:val="22"/>
      <w:szCs w:val="22"/>
      <w:lang w:val="en-US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737D04"/>
    <w:pPr>
      <w:spacing w:line="276" w:lineRule="auto"/>
    </w:pPr>
    <w:rPr>
      <w:szCs w:val="22"/>
      <w:lang w:val="en-US" w:eastAsia="en-US" w:bidi="en-US"/>
    </w:rPr>
  </w:style>
  <w:style w:type="paragraph" w:customStyle="1" w:styleId="Text0">
    <w:name w:val="Text"/>
    <w:autoRedefine/>
    <w:rsid w:val="00A665AA"/>
    <w:rPr>
      <w:rFonts w:ascii="Helvetica" w:eastAsia="ヒラギノ角ゴ Pro W3" w:hAnsi="Helvetica"/>
      <w:color w:val="000000"/>
      <w:lang w:eastAsia="en-US"/>
    </w:rPr>
  </w:style>
  <w:style w:type="numbering" w:customStyle="1" w:styleId="Formatvorlage1">
    <w:name w:val="Formatvorlage1"/>
    <w:rsid w:val="00C00E15"/>
    <w:pPr>
      <w:numPr>
        <w:numId w:val="4"/>
      </w:numPr>
    </w:pPr>
  </w:style>
  <w:style w:type="paragraph" w:styleId="StandardWeb">
    <w:name w:val="Normal (Web)"/>
    <w:basedOn w:val="Standard"/>
    <w:uiPriority w:val="99"/>
    <w:unhideWhenUsed/>
    <w:rsid w:val="00882023"/>
    <w:pPr>
      <w:spacing w:before="100" w:beforeAutospacing="1" w:after="100" w:afterAutospacing="1"/>
    </w:pPr>
  </w:style>
  <w:style w:type="paragraph" w:customStyle="1" w:styleId="TextA">
    <w:name w:val="Text A"/>
    <w:rsid w:val="00FF798D"/>
    <w:rPr>
      <w:rFonts w:ascii="Helvetica" w:eastAsia="ヒラギノ角ゴ Pro W3" w:hAnsi="Helvetica"/>
      <w:color w:val="0A0A0A"/>
    </w:rPr>
  </w:style>
  <w:style w:type="character" w:styleId="Platzhaltertext">
    <w:name w:val="Placeholder Text"/>
    <w:basedOn w:val="Absatz-Standardschriftart"/>
    <w:uiPriority w:val="99"/>
    <w:semiHidden/>
    <w:rsid w:val="00BC6166"/>
    <w:rPr>
      <w:color w:val="808080"/>
    </w:rPr>
  </w:style>
  <w:style w:type="character" w:styleId="BesuchterHyperlink">
    <w:name w:val="FollowedHyperlink"/>
    <w:basedOn w:val="Absatz-Standardschriftart"/>
    <w:rsid w:val="0067255C"/>
    <w:rPr>
      <w:color w:val="800080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785C85"/>
    <w:rPr>
      <w:sz w:val="24"/>
      <w:szCs w:val="24"/>
    </w:rPr>
  </w:style>
  <w:style w:type="paragraph" w:styleId="KeinLeerraum">
    <w:name w:val="No Spacing"/>
    <w:link w:val="KeinLeerraumZchn"/>
    <w:uiPriority w:val="1"/>
    <w:qFormat/>
    <w:rsid w:val="00C73C9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73C9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postbody">
    <w:name w:val="postbody"/>
    <w:basedOn w:val="Absatz-Standardschriftart"/>
    <w:rsid w:val="005011E3"/>
  </w:style>
  <w:style w:type="paragraph" w:styleId="Endnotentext">
    <w:name w:val="endnote text"/>
    <w:basedOn w:val="Standard"/>
    <w:link w:val="EndnotentextZchn"/>
    <w:rsid w:val="004903BD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4903BD"/>
  </w:style>
  <w:style w:type="character" w:styleId="Endnotenzeichen">
    <w:name w:val="endnote reference"/>
    <w:basedOn w:val="Absatz-Standardschriftart"/>
    <w:rsid w:val="004903BD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1947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eEinfach1">
    <w:name w:val="Table Simple 1"/>
    <w:basedOn w:val="NormaleTabelle"/>
    <w:rsid w:val="009546E7"/>
    <w:pPr>
      <w:spacing w:line="288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qFormat/>
    <w:rsid w:val="00DD0B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DD0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0B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0BC1"/>
    <w:rPr>
      <w:b/>
      <w:bCs/>
      <w:i/>
      <w:iCs/>
      <w:color w:val="4F81BD" w:themeColor="accent1"/>
      <w:sz w:val="24"/>
      <w:szCs w:val="24"/>
    </w:rPr>
  </w:style>
  <w:style w:type="character" w:styleId="Fett">
    <w:name w:val="Strong"/>
    <w:basedOn w:val="Absatz-Standardschriftart"/>
    <w:qFormat/>
    <w:rsid w:val="001F3E46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915D3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5D3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5D3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5D3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5D3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4D75"/>
    <w:pPr>
      <w:keepNext/>
      <w:keepLines/>
      <w:numPr>
        <w:numId w:val="0"/>
      </w:numPr>
      <w:tabs>
        <w:tab w:val="clear" w:pos="902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F6F4A"/>
  </w:style>
  <w:style w:type="paragraph" w:customStyle="1" w:styleId="Default">
    <w:name w:val="Default"/>
    <w:rsid w:val="00DA383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Kommentarzeichen">
    <w:name w:val="annotation reference"/>
    <w:basedOn w:val="Absatz-Standardschriftart"/>
    <w:rsid w:val="00717B9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17B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17B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717B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17B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cuments\Studium\AP\%23Doku\FM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29DFF-909D-4830-B924-1DADF130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FMT.dot</Template>
  <TotalTime>0</TotalTime>
  <Pages>1</Pages>
  <Words>62</Words>
  <Characters>393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Masterarbeit</vt:lpstr>
    </vt:vector>
  </TitlesOfParts>
  <Company>TU-Berlin</Company>
  <LinksUpToDate>false</LinksUpToDate>
  <CharactersWithSpaces>454</CharactersWithSpaces>
  <SharedDoc>false</SharedDoc>
  <HLinks>
    <vt:vector size="234" baseType="variant"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_Toc223170274</vt:lpwstr>
      </vt:variant>
      <vt:variant>
        <vt:i4>1245236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_Toc223170273</vt:lpwstr>
      </vt:variant>
      <vt:variant>
        <vt:i4>1245236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_Toc223170272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_Toc223170271</vt:lpwstr>
      </vt:variant>
      <vt:variant>
        <vt:i4>1245236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_Toc223170270</vt:lpwstr>
      </vt:variant>
      <vt:variant>
        <vt:i4>1179700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_Toc223170269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_Toc223170268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_Toc223170267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_Toc223170266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_Toc223170265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_Toc223170264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_Toc223170263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_Toc223170262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_Toc223170261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_Toc223170260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_Toc223170259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_Toc223170258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_Toc223170257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_Toc223170256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_Toc223170255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_Toc223170254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_Toc223170253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_Toc223170252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_Toc223170251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_Toc223170250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_Toc223170249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_Toc223170248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_Toc223170247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_Toc223170246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_Toc223170245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_Toc223170244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_Toc223170243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_Toc223170242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_Toc223170241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_Toc223170240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_Toc223170239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_Toc223170238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_Toc223170237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_Toc223170236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Masterarbeit</dc:title>
  <dc:subject>FuEi II</dc:subject>
  <dc:creator>Tu-Anh Ly</dc:creator>
  <cp:lastModifiedBy>Sebastian Toeplitz</cp:lastModifiedBy>
  <cp:revision>2</cp:revision>
  <cp:lastPrinted>2012-12-19T00:17:00Z</cp:lastPrinted>
  <dcterms:created xsi:type="dcterms:W3CDTF">2013-11-12T18:12:00Z</dcterms:created>
  <dcterms:modified xsi:type="dcterms:W3CDTF">2013-11-12T18:12:00Z</dcterms:modified>
</cp:coreProperties>
</file>